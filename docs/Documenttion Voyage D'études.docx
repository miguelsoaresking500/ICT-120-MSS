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6F3E">
        <w:t xml:space="preserve"> </w:t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953AA0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Voyage d’études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67729D" w:rsidRDefault="004F521F" w:rsidP="00ED50C4">
      <w:pPr>
        <w:pStyle w:val="Help"/>
        <w:jc w:val="center"/>
      </w:pPr>
      <w:r w:rsidRPr="0067729D">
        <w:t>Illustration</w:t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1891665</wp:posOffset>
                </wp:positionH>
                <wp:positionV relativeFrom="paragraph">
                  <wp:posOffset>76200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87D" w:rsidRPr="0067729D" w:rsidRDefault="00D4087D" w:rsidP="006657B7">
                            <w:pPr>
                              <w:pStyle w:val="Help"/>
                              <w:tabs>
                                <w:tab w:val="left" w:pos="284"/>
                              </w:tabs>
                              <w:jc w:val="center"/>
                            </w:pPr>
                            <w:r>
                              <w:t>Soares, Miguel</w:t>
                            </w:r>
                          </w:p>
                          <w:p w:rsidR="00D4087D" w:rsidRPr="0062247F" w:rsidRDefault="00D4087D" w:rsidP="006657B7">
                            <w:pPr>
                              <w:pStyle w:val="Help"/>
                              <w:tabs>
                                <w:tab w:val="left" w:pos="284"/>
                              </w:tabs>
                              <w:jc w:val="center"/>
                            </w:pPr>
                            <w:r>
                              <w:t>Miguel.soares@cpnv.ch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48.95pt;margin-top:6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" filled="f" stroked="f">
                <v:textbox>
                  <w:txbxContent>
                    <w:p w:rsidR="00D4087D" w:rsidRPr="0067729D" w:rsidRDefault="00D4087D" w:rsidP="006657B7">
                      <w:pPr>
                        <w:pStyle w:val="Help"/>
                        <w:tabs>
                          <w:tab w:val="left" w:pos="284"/>
                        </w:tabs>
                        <w:jc w:val="center"/>
                      </w:pPr>
                      <w:r>
                        <w:t>Soares, Miguel</w:t>
                      </w:r>
                    </w:p>
                    <w:p w:rsidR="00D4087D" w:rsidRPr="0062247F" w:rsidRDefault="00D4087D" w:rsidP="006657B7">
                      <w:pPr>
                        <w:pStyle w:val="Help"/>
                        <w:tabs>
                          <w:tab w:val="left" w:pos="284"/>
                        </w:tabs>
                        <w:jc w:val="center"/>
                      </w:pPr>
                      <w:r>
                        <w:t>Miguel.soares@cpnv.ch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2023745</wp:posOffset>
                </wp:positionH>
                <wp:positionV relativeFrom="paragraph">
                  <wp:posOffset>31750</wp:posOffset>
                </wp:positionV>
                <wp:extent cx="1514475" cy="1057275"/>
                <wp:effectExtent l="0" t="0" r="0" b="952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87D" w:rsidRDefault="00D4087D" w:rsidP="00ED50C4">
                            <w:pPr>
                              <w:pStyle w:val="Help"/>
                              <w:jc w:val="center"/>
                            </w:pPr>
                            <w:r>
                              <w:t>S</w:t>
                            </w:r>
                            <w:r w:rsidR="00953AA0">
                              <w:t>I-C2</w:t>
                            </w:r>
                            <w:r>
                              <w:t>a</w:t>
                            </w:r>
                          </w:p>
                          <w:p w:rsidR="00D4087D" w:rsidRDefault="00D4087D" w:rsidP="00ED50C4">
                            <w:pPr>
                              <w:pStyle w:val="Help"/>
                              <w:jc w:val="center"/>
                            </w:pPr>
                          </w:p>
                          <w:p w:rsidR="00953AA0" w:rsidRDefault="00953AA0" w:rsidP="00ED50C4">
                            <w:pPr>
                              <w:pStyle w:val="Help"/>
                              <w:jc w:val="center"/>
                            </w:pPr>
                            <w:r>
                              <w:t xml:space="preserve">1er semestre, </w:t>
                            </w:r>
                          </w:p>
                          <w:p w:rsidR="00D4087D" w:rsidRDefault="00953AA0" w:rsidP="00ED50C4">
                            <w:pPr>
                              <w:pStyle w:val="Help"/>
                              <w:jc w:val="center"/>
                            </w:pPr>
                            <w:r>
                              <w:t>2</w:t>
                            </w:r>
                            <w:r w:rsidR="00D4087D" w:rsidRPr="00E94767">
                              <w:t>ère année,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59.35pt;margin-top:2.5pt;width:119.25pt;height:8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" filled="f" stroked="f">
                <v:textbox>
                  <w:txbxContent>
                    <w:p w:rsidR="00D4087D" w:rsidRDefault="00D4087D" w:rsidP="00ED50C4">
                      <w:pPr>
                        <w:pStyle w:val="Help"/>
                        <w:jc w:val="center"/>
                      </w:pPr>
                      <w:r>
                        <w:t>S</w:t>
                      </w:r>
                      <w:r w:rsidR="00953AA0">
                        <w:t>I-C2</w:t>
                      </w:r>
                      <w:r>
                        <w:t>a</w:t>
                      </w:r>
                    </w:p>
                    <w:p w:rsidR="00D4087D" w:rsidRDefault="00D4087D" w:rsidP="00ED50C4">
                      <w:pPr>
                        <w:pStyle w:val="Help"/>
                        <w:jc w:val="center"/>
                      </w:pPr>
                    </w:p>
                    <w:p w:rsidR="00953AA0" w:rsidRDefault="00953AA0" w:rsidP="00ED50C4">
                      <w:pPr>
                        <w:pStyle w:val="Help"/>
                        <w:jc w:val="center"/>
                      </w:pPr>
                      <w:r>
                        <w:t xml:space="preserve">1er semestre, </w:t>
                      </w:r>
                    </w:p>
                    <w:p w:rsidR="00D4087D" w:rsidRDefault="00953AA0" w:rsidP="00ED50C4">
                      <w:pPr>
                        <w:pStyle w:val="Help"/>
                        <w:jc w:val="center"/>
                      </w:pPr>
                      <w:r>
                        <w:t>2</w:t>
                      </w:r>
                      <w:r w:rsidR="00D4087D" w:rsidRPr="00E94767">
                        <w:t>ère année, 2019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AF42E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1089462" w:history="1">
        <w:r w:rsidR="00AF42E7" w:rsidRPr="00F00897">
          <w:rPr>
            <w:rStyle w:val="Lienhypertexte"/>
          </w:rPr>
          <w:t>1</w:t>
        </w:r>
        <w:r w:rsidR="00AF42E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AF42E7" w:rsidRPr="00F00897">
          <w:rPr>
            <w:rStyle w:val="Lienhypertexte"/>
          </w:rPr>
          <w:t>Maquettes</w:t>
        </w:r>
        <w:r w:rsidR="00AF42E7">
          <w:rPr>
            <w:webHidden/>
          </w:rPr>
          <w:tab/>
        </w:r>
        <w:r w:rsidR="00AF42E7">
          <w:rPr>
            <w:webHidden/>
          </w:rPr>
          <w:fldChar w:fldCharType="begin"/>
        </w:r>
        <w:r w:rsidR="00AF42E7">
          <w:rPr>
            <w:webHidden/>
          </w:rPr>
          <w:instrText xml:space="preserve"> PAGEREF _Toc21089462 \h </w:instrText>
        </w:r>
        <w:r w:rsidR="00AF42E7">
          <w:rPr>
            <w:webHidden/>
          </w:rPr>
        </w:r>
        <w:r w:rsidR="00AF42E7">
          <w:rPr>
            <w:webHidden/>
          </w:rPr>
          <w:fldChar w:fldCharType="separate"/>
        </w:r>
        <w:r w:rsidR="00637F1C">
          <w:rPr>
            <w:webHidden/>
          </w:rPr>
          <w:t>3</w:t>
        </w:r>
        <w:r w:rsidR="00AF42E7">
          <w:rPr>
            <w:webHidden/>
          </w:rPr>
          <w:fldChar w:fldCharType="end"/>
        </w:r>
      </w:hyperlink>
    </w:p>
    <w:p w:rsidR="00AF42E7" w:rsidRDefault="00B349A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21089463" w:history="1">
        <w:r w:rsidR="00AF42E7" w:rsidRPr="00F00897">
          <w:rPr>
            <w:rStyle w:val="Lienhypertexte"/>
          </w:rPr>
          <w:t>2</w:t>
        </w:r>
        <w:r w:rsidR="00AF42E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AF42E7" w:rsidRPr="00F00897">
          <w:rPr>
            <w:rStyle w:val="Lienhypertexte"/>
          </w:rPr>
          <w:t>Scénarios</w:t>
        </w:r>
        <w:r w:rsidR="00AF42E7">
          <w:rPr>
            <w:webHidden/>
          </w:rPr>
          <w:tab/>
        </w:r>
        <w:r w:rsidR="00AF42E7">
          <w:rPr>
            <w:webHidden/>
          </w:rPr>
          <w:fldChar w:fldCharType="begin"/>
        </w:r>
        <w:r w:rsidR="00AF42E7">
          <w:rPr>
            <w:webHidden/>
          </w:rPr>
          <w:instrText xml:space="preserve"> PAGEREF _Toc21089463 \h </w:instrText>
        </w:r>
        <w:r w:rsidR="00AF42E7">
          <w:rPr>
            <w:webHidden/>
          </w:rPr>
        </w:r>
        <w:r w:rsidR="00AF42E7">
          <w:rPr>
            <w:webHidden/>
          </w:rPr>
          <w:fldChar w:fldCharType="separate"/>
        </w:r>
        <w:r w:rsidR="00637F1C">
          <w:rPr>
            <w:webHidden/>
          </w:rPr>
          <w:t>5</w:t>
        </w:r>
        <w:r w:rsidR="00AF42E7">
          <w:rPr>
            <w:webHidden/>
          </w:rPr>
          <w:fldChar w:fldCharType="end"/>
        </w:r>
      </w:hyperlink>
    </w:p>
    <w:p w:rsidR="00AF42E7" w:rsidRDefault="00B349A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21089464" w:history="1">
        <w:r w:rsidR="00AF42E7" w:rsidRPr="00F00897">
          <w:rPr>
            <w:rStyle w:val="Lienhypertexte"/>
            <w:noProof/>
          </w:rPr>
          <w:t>2.1</w:t>
        </w:r>
        <w:r w:rsidR="00AF42E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F42E7" w:rsidRPr="00F00897">
          <w:rPr>
            <w:rStyle w:val="Lienhypertexte"/>
            <w:noProof/>
          </w:rPr>
          <w:t>Éditer :</w:t>
        </w:r>
        <w:r w:rsidR="00AF42E7">
          <w:rPr>
            <w:noProof/>
            <w:webHidden/>
          </w:rPr>
          <w:tab/>
        </w:r>
        <w:r w:rsidR="00AF42E7">
          <w:rPr>
            <w:noProof/>
            <w:webHidden/>
          </w:rPr>
          <w:fldChar w:fldCharType="begin"/>
        </w:r>
        <w:r w:rsidR="00AF42E7">
          <w:rPr>
            <w:noProof/>
            <w:webHidden/>
          </w:rPr>
          <w:instrText xml:space="preserve"> PAGEREF _Toc21089464 \h </w:instrText>
        </w:r>
        <w:r w:rsidR="00AF42E7">
          <w:rPr>
            <w:noProof/>
            <w:webHidden/>
          </w:rPr>
        </w:r>
        <w:r w:rsidR="00AF42E7">
          <w:rPr>
            <w:noProof/>
            <w:webHidden/>
          </w:rPr>
          <w:fldChar w:fldCharType="separate"/>
        </w:r>
        <w:r w:rsidR="00637F1C">
          <w:rPr>
            <w:noProof/>
            <w:webHidden/>
          </w:rPr>
          <w:t>5</w:t>
        </w:r>
        <w:r w:rsidR="00AF42E7">
          <w:rPr>
            <w:noProof/>
            <w:webHidden/>
          </w:rPr>
          <w:fldChar w:fldCharType="end"/>
        </w:r>
      </w:hyperlink>
    </w:p>
    <w:p w:rsidR="00AF42E7" w:rsidRDefault="00B349A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21089465" w:history="1">
        <w:r w:rsidR="00AF42E7" w:rsidRPr="00F00897">
          <w:rPr>
            <w:rStyle w:val="Lienhypertexte"/>
            <w:noProof/>
          </w:rPr>
          <w:t>2.2</w:t>
        </w:r>
        <w:r w:rsidR="00AF42E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F42E7" w:rsidRPr="00F00897">
          <w:rPr>
            <w:rStyle w:val="Lienhypertexte"/>
            <w:noProof/>
          </w:rPr>
          <w:t>Ajouter</w:t>
        </w:r>
        <w:r w:rsidR="00AF42E7">
          <w:rPr>
            <w:noProof/>
            <w:webHidden/>
          </w:rPr>
          <w:tab/>
        </w:r>
        <w:r w:rsidR="00AF42E7">
          <w:rPr>
            <w:noProof/>
            <w:webHidden/>
          </w:rPr>
          <w:fldChar w:fldCharType="begin"/>
        </w:r>
        <w:r w:rsidR="00AF42E7">
          <w:rPr>
            <w:noProof/>
            <w:webHidden/>
          </w:rPr>
          <w:instrText xml:space="preserve"> PAGEREF _Toc21089465 \h </w:instrText>
        </w:r>
        <w:r w:rsidR="00AF42E7">
          <w:rPr>
            <w:noProof/>
            <w:webHidden/>
          </w:rPr>
        </w:r>
        <w:r w:rsidR="00AF42E7">
          <w:rPr>
            <w:noProof/>
            <w:webHidden/>
          </w:rPr>
          <w:fldChar w:fldCharType="separate"/>
        </w:r>
        <w:r w:rsidR="00637F1C">
          <w:rPr>
            <w:noProof/>
            <w:webHidden/>
          </w:rPr>
          <w:t>6</w:t>
        </w:r>
        <w:r w:rsidR="00AF42E7">
          <w:rPr>
            <w:noProof/>
            <w:webHidden/>
          </w:rPr>
          <w:fldChar w:fldCharType="end"/>
        </w:r>
      </w:hyperlink>
    </w:p>
    <w:p w:rsidR="00AF42E7" w:rsidRDefault="00B349A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21089466" w:history="1">
        <w:r w:rsidR="00AF42E7" w:rsidRPr="00F00897">
          <w:rPr>
            <w:rStyle w:val="Lienhypertexte"/>
            <w:noProof/>
          </w:rPr>
          <w:t>2.3</w:t>
        </w:r>
        <w:r w:rsidR="00AF42E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F42E7" w:rsidRPr="00F00897">
          <w:rPr>
            <w:rStyle w:val="Lienhypertexte"/>
            <w:noProof/>
          </w:rPr>
          <w:t>Afficher la liste</w:t>
        </w:r>
        <w:r w:rsidR="00AF42E7">
          <w:rPr>
            <w:noProof/>
            <w:webHidden/>
          </w:rPr>
          <w:tab/>
        </w:r>
        <w:r w:rsidR="00AF42E7">
          <w:rPr>
            <w:noProof/>
            <w:webHidden/>
          </w:rPr>
          <w:fldChar w:fldCharType="begin"/>
        </w:r>
        <w:r w:rsidR="00AF42E7">
          <w:rPr>
            <w:noProof/>
            <w:webHidden/>
          </w:rPr>
          <w:instrText xml:space="preserve"> PAGEREF _Toc21089466 \h </w:instrText>
        </w:r>
        <w:r w:rsidR="00AF42E7">
          <w:rPr>
            <w:noProof/>
            <w:webHidden/>
          </w:rPr>
        </w:r>
        <w:r w:rsidR="00AF42E7">
          <w:rPr>
            <w:noProof/>
            <w:webHidden/>
          </w:rPr>
          <w:fldChar w:fldCharType="separate"/>
        </w:r>
        <w:r w:rsidR="00637F1C">
          <w:rPr>
            <w:noProof/>
            <w:webHidden/>
          </w:rPr>
          <w:t>6</w:t>
        </w:r>
        <w:r w:rsidR="00AF42E7">
          <w:rPr>
            <w:noProof/>
            <w:webHidden/>
          </w:rPr>
          <w:fldChar w:fldCharType="end"/>
        </w:r>
      </w:hyperlink>
    </w:p>
    <w:p w:rsidR="00AF42E7" w:rsidRDefault="00B349A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21089467" w:history="1">
        <w:r w:rsidR="00AF42E7" w:rsidRPr="00F00897">
          <w:rPr>
            <w:rStyle w:val="Lienhypertexte"/>
          </w:rPr>
          <w:t>3</w:t>
        </w:r>
        <w:r w:rsidR="00AF42E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AF42E7" w:rsidRPr="00F00897">
          <w:rPr>
            <w:rStyle w:val="Lienhypertexte"/>
          </w:rPr>
          <w:t>Guide de style</w:t>
        </w:r>
        <w:r w:rsidR="00AF42E7">
          <w:rPr>
            <w:webHidden/>
          </w:rPr>
          <w:tab/>
        </w:r>
        <w:r w:rsidR="00AF42E7">
          <w:rPr>
            <w:webHidden/>
          </w:rPr>
          <w:fldChar w:fldCharType="begin"/>
        </w:r>
        <w:r w:rsidR="00AF42E7">
          <w:rPr>
            <w:webHidden/>
          </w:rPr>
          <w:instrText xml:space="preserve"> PAGEREF _Toc21089467 \h </w:instrText>
        </w:r>
        <w:r w:rsidR="00AF42E7">
          <w:rPr>
            <w:webHidden/>
          </w:rPr>
        </w:r>
        <w:r w:rsidR="00AF42E7">
          <w:rPr>
            <w:webHidden/>
          </w:rPr>
          <w:fldChar w:fldCharType="separate"/>
        </w:r>
        <w:r w:rsidR="00637F1C">
          <w:rPr>
            <w:webHidden/>
          </w:rPr>
          <w:t>7</w:t>
        </w:r>
        <w:r w:rsidR="00AF42E7">
          <w:rPr>
            <w:webHidden/>
          </w:rPr>
          <w:fldChar w:fldCharType="end"/>
        </w:r>
      </w:hyperlink>
    </w:p>
    <w:p w:rsidR="00AF42E7" w:rsidRDefault="00B349A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21089468" w:history="1">
        <w:r w:rsidR="00AF42E7" w:rsidRPr="00F00897">
          <w:rPr>
            <w:rStyle w:val="Lienhypertexte"/>
            <w:noProof/>
          </w:rPr>
          <w:t>3.1.1</w:t>
        </w:r>
        <w:r w:rsidR="00AF42E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F42E7" w:rsidRPr="00F00897">
          <w:rPr>
            <w:rStyle w:val="Lienhypertexte"/>
            <w:noProof/>
          </w:rPr>
          <w:t>Boutons</w:t>
        </w:r>
        <w:r w:rsidR="00AF42E7">
          <w:rPr>
            <w:noProof/>
            <w:webHidden/>
          </w:rPr>
          <w:tab/>
        </w:r>
        <w:r w:rsidR="00AF42E7">
          <w:rPr>
            <w:noProof/>
            <w:webHidden/>
          </w:rPr>
          <w:fldChar w:fldCharType="begin"/>
        </w:r>
        <w:r w:rsidR="00AF42E7">
          <w:rPr>
            <w:noProof/>
            <w:webHidden/>
          </w:rPr>
          <w:instrText xml:space="preserve"> PAGEREF _Toc21089468 \h </w:instrText>
        </w:r>
        <w:r w:rsidR="00AF42E7">
          <w:rPr>
            <w:noProof/>
            <w:webHidden/>
          </w:rPr>
        </w:r>
        <w:r w:rsidR="00AF42E7">
          <w:rPr>
            <w:noProof/>
            <w:webHidden/>
          </w:rPr>
          <w:fldChar w:fldCharType="separate"/>
        </w:r>
        <w:r w:rsidR="00637F1C">
          <w:rPr>
            <w:noProof/>
            <w:webHidden/>
          </w:rPr>
          <w:t>7</w:t>
        </w:r>
        <w:r w:rsidR="00AF42E7">
          <w:rPr>
            <w:noProof/>
            <w:webHidden/>
          </w:rPr>
          <w:fldChar w:fldCharType="end"/>
        </w:r>
      </w:hyperlink>
    </w:p>
    <w:p w:rsidR="00AF42E7" w:rsidRDefault="00B349A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21089469" w:history="1">
        <w:r w:rsidR="00AF42E7" w:rsidRPr="00F00897">
          <w:rPr>
            <w:rStyle w:val="Lienhypertexte"/>
            <w:noProof/>
          </w:rPr>
          <w:t>3.1.2</w:t>
        </w:r>
        <w:r w:rsidR="00AF42E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F42E7" w:rsidRPr="00F00897">
          <w:rPr>
            <w:rStyle w:val="Lienhypertexte"/>
            <w:noProof/>
          </w:rPr>
          <w:t>Couleurs du site :</w:t>
        </w:r>
        <w:r w:rsidR="00AF42E7">
          <w:rPr>
            <w:noProof/>
            <w:webHidden/>
          </w:rPr>
          <w:tab/>
        </w:r>
        <w:r w:rsidR="00AF42E7">
          <w:rPr>
            <w:noProof/>
            <w:webHidden/>
          </w:rPr>
          <w:fldChar w:fldCharType="begin"/>
        </w:r>
        <w:r w:rsidR="00AF42E7">
          <w:rPr>
            <w:noProof/>
            <w:webHidden/>
          </w:rPr>
          <w:instrText xml:space="preserve"> PAGEREF _Toc21089469 \h </w:instrText>
        </w:r>
        <w:r w:rsidR="00AF42E7">
          <w:rPr>
            <w:noProof/>
            <w:webHidden/>
          </w:rPr>
        </w:r>
        <w:r w:rsidR="00AF42E7">
          <w:rPr>
            <w:noProof/>
            <w:webHidden/>
          </w:rPr>
          <w:fldChar w:fldCharType="separate"/>
        </w:r>
        <w:r w:rsidR="00637F1C">
          <w:rPr>
            <w:noProof/>
            <w:webHidden/>
          </w:rPr>
          <w:t>7</w:t>
        </w:r>
        <w:r w:rsidR="00AF42E7">
          <w:rPr>
            <w:noProof/>
            <w:webHidden/>
          </w:rPr>
          <w:fldChar w:fldCharType="end"/>
        </w:r>
      </w:hyperlink>
    </w:p>
    <w:p w:rsidR="00AF42E7" w:rsidRDefault="00B349A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21089470" w:history="1">
        <w:r w:rsidR="00AF42E7" w:rsidRPr="00F00897">
          <w:rPr>
            <w:rStyle w:val="Lienhypertexte"/>
            <w:noProof/>
          </w:rPr>
          <w:t>3.1.3</w:t>
        </w:r>
        <w:r w:rsidR="00AF42E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AF42E7" w:rsidRPr="00F00897">
          <w:rPr>
            <w:rStyle w:val="Lienhypertexte"/>
            <w:noProof/>
          </w:rPr>
          <w:t>Polices :</w:t>
        </w:r>
        <w:r w:rsidR="00AF42E7">
          <w:rPr>
            <w:noProof/>
            <w:webHidden/>
          </w:rPr>
          <w:tab/>
        </w:r>
        <w:r w:rsidR="00AF42E7">
          <w:rPr>
            <w:noProof/>
            <w:webHidden/>
          </w:rPr>
          <w:fldChar w:fldCharType="begin"/>
        </w:r>
        <w:r w:rsidR="00AF42E7">
          <w:rPr>
            <w:noProof/>
            <w:webHidden/>
          </w:rPr>
          <w:instrText xml:space="preserve"> PAGEREF _Toc21089470 \h </w:instrText>
        </w:r>
        <w:r w:rsidR="00AF42E7">
          <w:rPr>
            <w:noProof/>
            <w:webHidden/>
          </w:rPr>
        </w:r>
        <w:r w:rsidR="00AF42E7">
          <w:rPr>
            <w:noProof/>
            <w:webHidden/>
          </w:rPr>
          <w:fldChar w:fldCharType="separate"/>
        </w:r>
        <w:r w:rsidR="00637F1C">
          <w:rPr>
            <w:noProof/>
            <w:webHidden/>
          </w:rPr>
          <w:t>8</w:t>
        </w:r>
        <w:r w:rsidR="00AF42E7">
          <w:rPr>
            <w:noProof/>
            <w:webHidden/>
          </w:rPr>
          <w:fldChar w:fldCharType="end"/>
        </w:r>
      </w:hyperlink>
    </w:p>
    <w:p w:rsidR="00AF42E7" w:rsidRDefault="00B349A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21089471" w:history="1">
        <w:r w:rsidR="00AF42E7" w:rsidRPr="00F00897">
          <w:rPr>
            <w:rStyle w:val="Lienhypertexte"/>
          </w:rPr>
          <w:t>4</w:t>
        </w:r>
        <w:r w:rsidR="00AF42E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AF42E7" w:rsidRPr="00F00897">
          <w:rPr>
            <w:rStyle w:val="Lienhypertexte"/>
          </w:rPr>
          <w:t>Zoning</w:t>
        </w:r>
        <w:r w:rsidR="00AF42E7">
          <w:rPr>
            <w:webHidden/>
          </w:rPr>
          <w:tab/>
        </w:r>
        <w:r w:rsidR="00AF42E7">
          <w:rPr>
            <w:webHidden/>
          </w:rPr>
          <w:fldChar w:fldCharType="begin"/>
        </w:r>
        <w:r w:rsidR="00AF42E7">
          <w:rPr>
            <w:webHidden/>
          </w:rPr>
          <w:instrText xml:space="preserve"> PAGEREF _Toc21089471 \h </w:instrText>
        </w:r>
        <w:r w:rsidR="00AF42E7">
          <w:rPr>
            <w:webHidden/>
          </w:rPr>
        </w:r>
        <w:r w:rsidR="00AF42E7">
          <w:rPr>
            <w:webHidden/>
          </w:rPr>
          <w:fldChar w:fldCharType="separate"/>
        </w:r>
        <w:r w:rsidR="00637F1C">
          <w:rPr>
            <w:webHidden/>
          </w:rPr>
          <w:t>8</w:t>
        </w:r>
        <w:r w:rsidR="00AF42E7">
          <w:rPr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C930E9" w:rsidRPr="0040128D" w:rsidRDefault="00C930E9" w:rsidP="00CF39A8">
      <w:pPr>
        <w:pStyle w:val="Help"/>
        <w:rPr>
          <w:b/>
        </w:rPr>
      </w:pPr>
    </w:p>
    <w:p w:rsidR="007C53D3" w:rsidRPr="00781B32" w:rsidRDefault="00953AA0" w:rsidP="00781B32">
      <w:pPr>
        <w:pStyle w:val="Titre1"/>
      </w:pPr>
      <w:bookmarkStart w:id="0" w:name="_Toc21089462"/>
      <w:r w:rsidRPr="00781B32">
        <w:rPr>
          <w:noProof/>
          <w:lang w:val="fr-CH" w:eastAsia="fr-CH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4512310</wp:posOffset>
            </wp:positionV>
            <wp:extent cx="5753100" cy="4057650"/>
            <wp:effectExtent l="0" t="0" r="0" b="0"/>
            <wp:wrapTight wrapText="bothSides">
              <wp:wrapPolygon edited="0">
                <wp:start x="0" y="0"/>
                <wp:lineTo x="0" y="21499"/>
                <wp:lineTo x="21528" y="21499"/>
                <wp:lineTo x="21528" y="0"/>
                <wp:lineTo x="0" y="0"/>
              </wp:wrapPolygon>
            </wp:wrapTight>
            <wp:docPr id="7" name="Image 7" descr="C:\Users\Miguel.SOARES\AppData\Local\Microsoft\Windows\INetCache\Content.Word\Maquette Participants Ajou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guel.SOARES\AppData\Local\Microsoft\Windows\INetCache\Content.Word\Maquette Participants Ajout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81B32">
        <w:rPr>
          <w:noProof/>
          <w:lang w:val="fr-CH" w:eastAsia="fr-C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334010</wp:posOffset>
            </wp:positionV>
            <wp:extent cx="5753100" cy="4057650"/>
            <wp:effectExtent l="0" t="0" r="0" b="0"/>
            <wp:wrapTight wrapText="bothSides">
              <wp:wrapPolygon edited="0">
                <wp:start x="0" y="0"/>
                <wp:lineTo x="0" y="21499"/>
                <wp:lineTo x="21528" y="21499"/>
                <wp:lineTo x="21528" y="0"/>
                <wp:lineTo x="0" y="0"/>
              </wp:wrapPolygon>
            </wp:wrapTight>
            <wp:docPr id="8" name="Image 8" descr="C:\Users\Miguel.SOARES\AppData\Local\Microsoft\Windows\INetCache\Content.Word\Maquette Participants édi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guel.SOARES\AppData\Local\Microsoft\Windows\INetCache\Content.Word\Maquette Participants édite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3493" w:rsidRPr="00781B32">
        <w:t>Maquettes</w:t>
      </w:r>
      <w:bookmarkEnd w:id="0"/>
    </w:p>
    <w:p w:rsidR="00E94767" w:rsidRDefault="00725DAF" w:rsidP="00E94767">
      <w:pPr>
        <w:pStyle w:val="Help"/>
        <w:rPr>
          <w:i w:val="0"/>
          <w:color w:val="auto"/>
        </w:rPr>
      </w:pPr>
      <w:r>
        <w:rPr>
          <w:noProof/>
          <w:lang w:val="fr-CH" w:eastAsia="fr-CH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319.8pt">
            <v:imagedata r:id="rId12" o:title="Maquette ParticipantsListe d'eleves"/>
          </v:shape>
        </w:pict>
      </w:r>
      <w:r>
        <w:rPr>
          <w:noProof/>
          <w:lang w:val="fr-CH" w:eastAsia="fr-CH"/>
        </w:rPr>
        <w:pict>
          <v:shape id="_x0000_i1026" type="#_x0000_t75" style="width:452.95pt;height:319.8pt">
            <v:imagedata r:id="rId13" o:title="Maquette Participants Supprimer Confirmation"/>
          </v:shape>
        </w:pict>
      </w:r>
    </w:p>
    <w:p w:rsidR="006657B7" w:rsidRPr="007B4DC0" w:rsidRDefault="00725DAF" w:rsidP="00E94767">
      <w:pPr>
        <w:pStyle w:val="Help"/>
        <w:rPr>
          <w:i w:val="0"/>
          <w:color w:val="auto"/>
        </w:rPr>
      </w:pPr>
      <w:r>
        <w:rPr>
          <w:i w:val="0"/>
          <w:color w:val="auto"/>
        </w:rPr>
        <w:lastRenderedPageBreak/>
        <w:pict>
          <v:shape id="_x0000_i1027" type="#_x0000_t75" style="width:452.95pt;height:320.65pt">
            <v:imagedata r:id="rId12" o:title="Maquette ParticipantsListe d'eleves"/>
          </v:shape>
        </w:pict>
      </w:r>
    </w:p>
    <w:p w:rsidR="00CF39A8" w:rsidRPr="00781B32" w:rsidRDefault="004F3493" w:rsidP="00781B32">
      <w:pPr>
        <w:pStyle w:val="Titre1"/>
      </w:pPr>
      <w:bookmarkStart w:id="1" w:name="_Toc21089463"/>
      <w:r w:rsidRPr="00781B32">
        <w:t>Scénarios</w:t>
      </w:r>
      <w:bookmarkEnd w:id="1"/>
    </w:p>
    <w:p w:rsidR="008E569A" w:rsidRPr="008E569A" w:rsidRDefault="008E569A" w:rsidP="00781B32">
      <w:pPr>
        <w:pStyle w:val="Titre2"/>
      </w:pPr>
      <w:bookmarkStart w:id="2" w:name="_Toc21089464"/>
      <w:r>
        <w:t>Éditer :</w:t>
      </w:r>
      <w:bookmarkEnd w:id="2"/>
    </w:p>
    <w:tbl>
      <w:tblPr>
        <w:tblStyle w:val="Grilledutableau"/>
        <w:tblpPr w:leftFromText="141" w:rightFromText="141" w:vertAnchor="text" w:horzAnchor="margin" w:tblpY="86"/>
        <w:tblW w:w="9080" w:type="dxa"/>
        <w:tblLook w:val="04A0" w:firstRow="1" w:lastRow="0" w:firstColumn="1" w:lastColumn="0" w:noHBand="0" w:noVBand="1"/>
      </w:tblPr>
      <w:tblGrid>
        <w:gridCol w:w="4273"/>
        <w:gridCol w:w="4807"/>
      </w:tblGrid>
      <w:tr w:rsidR="007B4DC0" w:rsidTr="007B4DC0">
        <w:trPr>
          <w:trHeight w:val="429"/>
        </w:trPr>
        <w:tc>
          <w:tcPr>
            <w:tcW w:w="4273" w:type="dxa"/>
            <w:shd w:val="clear" w:color="auto" w:fill="AEAAAA" w:themeFill="background2" w:themeFillShade="BF"/>
          </w:tcPr>
          <w:p w:rsidR="007B4DC0" w:rsidRDefault="007B4DC0" w:rsidP="007B4DC0">
            <w:r>
              <w:t>Identifiant + Titre</w:t>
            </w:r>
          </w:p>
        </w:tc>
        <w:tc>
          <w:tcPr>
            <w:tcW w:w="4807" w:type="dxa"/>
            <w:shd w:val="clear" w:color="auto" w:fill="E7E6E6" w:themeFill="background2"/>
          </w:tcPr>
          <w:p w:rsidR="00781B32" w:rsidRDefault="008E569A" w:rsidP="007B4DC0">
            <w:r>
              <w:t>VE_</w:t>
            </w:r>
            <w:r w:rsidR="00781B32">
              <w:t>USE Éditer un élève</w:t>
            </w:r>
          </w:p>
        </w:tc>
      </w:tr>
      <w:tr w:rsidR="007B4DC0" w:rsidTr="007B4DC0">
        <w:trPr>
          <w:trHeight w:val="405"/>
        </w:trPr>
        <w:tc>
          <w:tcPr>
            <w:tcW w:w="4273" w:type="dxa"/>
            <w:shd w:val="clear" w:color="auto" w:fill="AEAAAA" w:themeFill="background2" w:themeFillShade="BF"/>
          </w:tcPr>
          <w:p w:rsidR="007B4DC0" w:rsidRDefault="007B4DC0" w:rsidP="007B4DC0">
            <w:r>
              <w:t xml:space="preserve">En tant que </w:t>
            </w:r>
          </w:p>
        </w:tc>
        <w:tc>
          <w:tcPr>
            <w:tcW w:w="4807" w:type="dxa"/>
            <w:shd w:val="clear" w:color="auto" w:fill="E7E6E6" w:themeFill="background2"/>
          </w:tcPr>
          <w:p w:rsidR="007B4DC0" w:rsidRDefault="007B4DC0" w:rsidP="007B4DC0">
            <w:r>
              <w:t>Enseignant</w:t>
            </w:r>
          </w:p>
        </w:tc>
      </w:tr>
      <w:tr w:rsidR="007B4DC0" w:rsidTr="007B4DC0">
        <w:trPr>
          <w:trHeight w:val="429"/>
        </w:trPr>
        <w:tc>
          <w:tcPr>
            <w:tcW w:w="4273" w:type="dxa"/>
            <w:shd w:val="clear" w:color="auto" w:fill="AEAAAA" w:themeFill="background2" w:themeFillShade="BF"/>
          </w:tcPr>
          <w:p w:rsidR="007B4DC0" w:rsidRDefault="007B4DC0" w:rsidP="007B4DC0">
            <w:r>
              <w:t>Je veux</w:t>
            </w:r>
          </w:p>
        </w:tc>
        <w:tc>
          <w:tcPr>
            <w:tcW w:w="4807" w:type="dxa"/>
            <w:shd w:val="clear" w:color="auto" w:fill="E7E6E6" w:themeFill="background2"/>
          </w:tcPr>
          <w:p w:rsidR="007B4DC0" w:rsidRDefault="007B4DC0" w:rsidP="007B4DC0">
            <w:r>
              <w:t>Éditer élève</w:t>
            </w:r>
          </w:p>
        </w:tc>
      </w:tr>
      <w:tr w:rsidR="007B4DC0" w:rsidTr="007B4DC0">
        <w:trPr>
          <w:trHeight w:val="405"/>
        </w:trPr>
        <w:tc>
          <w:tcPr>
            <w:tcW w:w="4273" w:type="dxa"/>
            <w:shd w:val="clear" w:color="auto" w:fill="AEAAAA" w:themeFill="background2" w:themeFillShade="BF"/>
          </w:tcPr>
          <w:p w:rsidR="007B4DC0" w:rsidRDefault="007B4DC0" w:rsidP="007B4DC0">
            <w:r>
              <w:t>Pour</w:t>
            </w:r>
          </w:p>
        </w:tc>
        <w:tc>
          <w:tcPr>
            <w:tcW w:w="4807" w:type="dxa"/>
            <w:shd w:val="clear" w:color="auto" w:fill="E7E6E6" w:themeFill="background2"/>
          </w:tcPr>
          <w:p w:rsidR="007B4DC0" w:rsidRDefault="007B4DC0" w:rsidP="007B4DC0">
            <w:r>
              <w:t>Éditer les données d’un élève</w:t>
            </w:r>
          </w:p>
        </w:tc>
      </w:tr>
      <w:tr w:rsidR="007B4DC0" w:rsidTr="007B4DC0">
        <w:trPr>
          <w:trHeight w:val="429"/>
        </w:trPr>
        <w:tc>
          <w:tcPr>
            <w:tcW w:w="4273" w:type="dxa"/>
            <w:shd w:val="clear" w:color="auto" w:fill="AEAAAA" w:themeFill="background2" w:themeFillShade="BF"/>
          </w:tcPr>
          <w:p w:rsidR="007B4DC0" w:rsidRDefault="007B4DC0" w:rsidP="007B4DC0">
            <w:r>
              <w:t>Priorité</w:t>
            </w:r>
          </w:p>
        </w:tc>
        <w:tc>
          <w:tcPr>
            <w:tcW w:w="4807" w:type="dxa"/>
            <w:shd w:val="clear" w:color="auto" w:fill="E7E6E6" w:themeFill="background2"/>
          </w:tcPr>
          <w:p w:rsidR="007B4DC0" w:rsidRDefault="007B4DC0" w:rsidP="007B4DC0">
            <w:r>
              <w:t>Must</w:t>
            </w:r>
          </w:p>
        </w:tc>
      </w:tr>
    </w:tbl>
    <w:tbl>
      <w:tblPr>
        <w:tblStyle w:val="Grilledutableau"/>
        <w:tblpPr w:leftFromText="141" w:rightFromText="141" w:vertAnchor="text" w:horzAnchor="margin" w:tblpY="2419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7B4DC0" w:rsidRPr="00EF4FA5" w:rsidTr="007B4DC0">
        <w:trPr>
          <w:trHeight w:val="585"/>
        </w:trPr>
        <w:tc>
          <w:tcPr>
            <w:tcW w:w="3020" w:type="dxa"/>
            <w:shd w:val="clear" w:color="auto" w:fill="8EAADB" w:themeFill="accent1" w:themeFillTint="99"/>
          </w:tcPr>
          <w:p w:rsidR="007B4DC0" w:rsidRPr="00EF4FA5" w:rsidRDefault="007B4DC0" w:rsidP="007B4DC0">
            <w:pPr>
              <w:rPr>
                <w:b/>
              </w:rPr>
            </w:pPr>
            <w:r w:rsidRPr="00EF4FA5">
              <w:rPr>
                <w:b/>
                <w:sz w:val="28"/>
              </w:rPr>
              <w:t>Action</w:t>
            </w:r>
          </w:p>
        </w:tc>
        <w:tc>
          <w:tcPr>
            <w:tcW w:w="3020" w:type="dxa"/>
            <w:shd w:val="clear" w:color="auto" w:fill="8EAADB" w:themeFill="accent1" w:themeFillTint="99"/>
          </w:tcPr>
          <w:p w:rsidR="007B4DC0" w:rsidRPr="00EF4FA5" w:rsidRDefault="007B4DC0" w:rsidP="007B4DC0">
            <w:pPr>
              <w:rPr>
                <w:b/>
              </w:rPr>
            </w:pPr>
            <w:r w:rsidRPr="00EF4FA5">
              <w:rPr>
                <w:b/>
                <w:sz w:val="28"/>
              </w:rPr>
              <w:t>Condition particulière</w:t>
            </w:r>
          </w:p>
        </w:tc>
        <w:tc>
          <w:tcPr>
            <w:tcW w:w="3020" w:type="dxa"/>
            <w:shd w:val="clear" w:color="auto" w:fill="8EAADB" w:themeFill="accent1" w:themeFillTint="99"/>
          </w:tcPr>
          <w:p w:rsidR="007B4DC0" w:rsidRPr="00EF4FA5" w:rsidRDefault="007B4DC0" w:rsidP="007B4DC0">
            <w:pPr>
              <w:rPr>
                <w:b/>
                <w:sz w:val="28"/>
              </w:rPr>
            </w:pPr>
            <w:r w:rsidRPr="00EF4FA5">
              <w:rPr>
                <w:b/>
                <w:sz w:val="28"/>
              </w:rPr>
              <w:t>Réaction</w:t>
            </w:r>
          </w:p>
        </w:tc>
      </w:tr>
      <w:tr w:rsidR="00781B32" w:rsidTr="007B4DC0">
        <w:trPr>
          <w:trHeight w:val="409"/>
        </w:trPr>
        <w:tc>
          <w:tcPr>
            <w:tcW w:w="3020" w:type="dxa"/>
            <w:shd w:val="clear" w:color="auto" w:fill="D9E2F3" w:themeFill="accent1" w:themeFillTint="33"/>
          </w:tcPr>
          <w:p w:rsidR="00781B32" w:rsidRDefault="00781B32" w:rsidP="007B4DC0">
            <w:r>
              <w:t>Je clique sur Participants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:rsidR="00781B32" w:rsidRDefault="00781B32" w:rsidP="007B4DC0"/>
        </w:tc>
        <w:tc>
          <w:tcPr>
            <w:tcW w:w="3020" w:type="dxa"/>
            <w:shd w:val="clear" w:color="auto" w:fill="D9E2F3" w:themeFill="accent1" w:themeFillTint="33"/>
          </w:tcPr>
          <w:p w:rsidR="00781B32" w:rsidRDefault="00781B32" w:rsidP="007B4DC0">
            <w:r>
              <w:t>La page se déroule jusqu’au participants</w:t>
            </w:r>
          </w:p>
        </w:tc>
      </w:tr>
      <w:tr w:rsidR="00781B32" w:rsidTr="00781B32">
        <w:trPr>
          <w:trHeight w:val="409"/>
        </w:trPr>
        <w:tc>
          <w:tcPr>
            <w:tcW w:w="3020" w:type="dxa"/>
            <w:shd w:val="clear" w:color="auto" w:fill="B4C6E7" w:themeFill="accent1" w:themeFillTint="66"/>
          </w:tcPr>
          <w:p w:rsidR="00781B32" w:rsidRDefault="00781B32" w:rsidP="007B4DC0">
            <w:r>
              <w:t>Je clique sur l’onglet Éditer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:rsidR="00781B32" w:rsidRDefault="00781B32" w:rsidP="007B4DC0"/>
        </w:tc>
        <w:tc>
          <w:tcPr>
            <w:tcW w:w="3020" w:type="dxa"/>
            <w:shd w:val="clear" w:color="auto" w:fill="B4C6E7" w:themeFill="accent1" w:themeFillTint="66"/>
          </w:tcPr>
          <w:p w:rsidR="00781B32" w:rsidRDefault="0078264E" w:rsidP="0078264E">
            <w:r>
              <w:t xml:space="preserve">Les champs input </w:t>
            </w:r>
            <w:proofErr w:type="spellStart"/>
            <w:r>
              <w:t>text</w:t>
            </w:r>
            <w:proofErr w:type="spellEnd"/>
            <w:r>
              <w:t xml:space="preserve"> apparaissent</w:t>
            </w:r>
          </w:p>
        </w:tc>
      </w:tr>
      <w:tr w:rsidR="007B4DC0" w:rsidTr="007B4DC0">
        <w:trPr>
          <w:trHeight w:val="409"/>
        </w:trPr>
        <w:tc>
          <w:tcPr>
            <w:tcW w:w="3020" w:type="dxa"/>
            <w:shd w:val="clear" w:color="auto" w:fill="D9E2F3" w:themeFill="accent1" w:themeFillTint="33"/>
          </w:tcPr>
          <w:p w:rsidR="007B4DC0" w:rsidRDefault="007B4DC0" w:rsidP="007B4DC0">
            <w:r>
              <w:t xml:space="preserve">Je sélectionne l’élève a éditer 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:rsidR="007B4DC0" w:rsidRDefault="007B4DC0" w:rsidP="007B4DC0"/>
        </w:tc>
        <w:tc>
          <w:tcPr>
            <w:tcW w:w="3020" w:type="dxa"/>
            <w:shd w:val="clear" w:color="auto" w:fill="D9E2F3" w:themeFill="accent1" w:themeFillTint="33"/>
          </w:tcPr>
          <w:p w:rsidR="007B4DC0" w:rsidRDefault="007B4DC0" w:rsidP="007B4DC0">
            <w:r>
              <w:t>La ligne de l’élève sélectionné deviens bleu</w:t>
            </w:r>
          </w:p>
        </w:tc>
      </w:tr>
      <w:tr w:rsidR="007B4DC0" w:rsidTr="007B4DC0">
        <w:trPr>
          <w:trHeight w:val="416"/>
        </w:trPr>
        <w:tc>
          <w:tcPr>
            <w:tcW w:w="3020" w:type="dxa"/>
            <w:shd w:val="clear" w:color="auto" w:fill="B4C6E7" w:themeFill="accent1" w:themeFillTint="66"/>
          </w:tcPr>
          <w:p w:rsidR="007B4DC0" w:rsidRDefault="007B4DC0" w:rsidP="007B4DC0">
            <w:r>
              <w:t>Je clique sur l’âge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:rsidR="007B4DC0" w:rsidRDefault="007B4DC0" w:rsidP="007B4DC0"/>
        </w:tc>
        <w:tc>
          <w:tcPr>
            <w:tcW w:w="3020" w:type="dxa"/>
            <w:shd w:val="clear" w:color="auto" w:fill="B4C6E7" w:themeFill="accent1" w:themeFillTint="66"/>
          </w:tcPr>
          <w:p w:rsidR="007B4DC0" w:rsidRDefault="007B4DC0" w:rsidP="007B4DC0">
            <w:r>
              <w:t xml:space="preserve">Le curseur apparait sur le input </w:t>
            </w:r>
            <w:proofErr w:type="spellStart"/>
            <w:r>
              <w:t>text</w:t>
            </w:r>
            <w:proofErr w:type="spellEnd"/>
            <w:r>
              <w:t xml:space="preserve"> </w:t>
            </w:r>
          </w:p>
        </w:tc>
      </w:tr>
      <w:tr w:rsidR="007B4DC0" w:rsidTr="007B4DC0">
        <w:trPr>
          <w:trHeight w:val="416"/>
        </w:trPr>
        <w:tc>
          <w:tcPr>
            <w:tcW w:w="3020" w:type="dxa"/>
            <w:shd w:val="clear" w:color="auto" w:fill="D9E2F3" w:themeFill="accent1" w:themeFillTint="33"/>
          </w:tcPr>
          <w:p w:rsidR="007B4DC0" w:rsidRDefault="008E569A" w:rsidP="008E569A">
            <w:r>
              <w:t>Je tape le chiffre : 19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:rsidR="007B4DC0" w:rsidRDefault="007B4DC0" w:rsidP="007B4DC0"/>
        </w:tc>
        <w:tc>
          <w:tcPr>
            <w:tcW w:w="3020" w:type="dxa"/>
            <w:shd w:val="clear" w:color="auto" w:fill="D9E2F3" w:themeFill="accent1" w:themeFillTint="33"/>
          </w:tcPr>
          <w:p w:rsidR="007B4DC0" w:rsidRDefault="008E569A" w:rsidP="007B4DC0">
            <w:r>
              <w:t xml:space="preserve">Le chiffre 19 apparait dans le input </w:t>
            </w:r>
            <w:proofErr w:type="spellStart"/>
            <w:r>
              <w:t>text</w:t>
            </w:r>
            <w:proofErr w:type="spellEnd"/>
          </w:p>
        </w:tc>
      </w:tr>
      <w:tr w:rsidR="007B4DC0" w:rsidTr="007B4DC0">
        <w:trPr>
          <w:trHeight w:val="416"/>
        </w:trPr>
        <w:tc>
          <w:tcPr>
            <w:tcW w:w="3020" w:type="dxa"/>
            <w:shd w:val="clear" w:color="auto" w:fill="B4C6E7" w:themeFill="accent1" w:themeFillTint="66"/>
          </w:tcPr>
          <w:p w:rsidR="007B4DC0" w:rsidRDefault="008E569A" w:rsidP="007B4DC0">
            <w:r>
              <w:lastRenderedPageBreak/>
              <w:t>J’appuie sur sauvegarder changements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:rsidR="007B4DC0" w:rsidRDefault="007B4DC0" w:rsidP="007B4DC0"/>
        </w:tc>
        <w:tc>
          <w:tcPr>
            <w:tcW w:w="3020" w:type="dxa"/>
            <w:shd w:val="clear" w:color="auto" w:fill="B4C6E7" w:themeFill="accent1" w:themeFillTint="66"/>
          </w:tcPr>
          <w:p w:rsidR="007B4DC0" w:rsidRDefault="008E569A" w:rsidP="008E569A">
            <w:r>
              <w:t>Les changements ont été sauvegardés</w:t>
            </w:r>
          </w:p>
        </w:tc>
      </w:tr>
    </w:tbl>
    <w:p w:rsidR="00A76F3E" w:rsidRDefault="00A76F3E" w:rsidP="00F9572A">
      <w:pPr>
        <w:pStyle w:val="Help"/>
        <w:rPr>
          <w:i w:val="0"/>
          <w:color w:val="auto"/>
        </w:rPr>
      </w:pPr>
    </w:p>
    <w:p w:rsidR="00A76F3E" w:rsidRPr="00F9572A" w:rsidRDefault="00A76F3E" w:rsidP="00F9572A">
      <w:pPr>
        <w:pStyle w:val="Help"/>
        <w:rPr>
          <w:i w:val="0"/>
          <w:color w:val="auto"/>
        </w:rPr>
      </w:pPr>
    </w:p>
    <w:p w:rsidR="00512B89" w:rsidRDefault="00781B32" w:rsidP="00781B32">
      <w:pPr>
        <w:pStyle w:val="Titre2"/>
      </w:pPr>
      <w:bookmarkStart w:id="3" w:name="_Toc21089465"/>
      <w:r>
        <w:t>Ajouter</w:t>
      </w:r>
      <w:bookmarkEnd w:id="3"/>
    </w:p>
    <w:tbl>
      <w:tblPr>
        <w:tblStyle w:val="Grilledutableau"/>
        <w:tblpPr w:leftFromText="141" w:rightFromText="141" w:vertAnchor="text" w:horzAnchor="margin" w:tblpY="47"/>
        <w:tblW w:w="9080" w:type="dxa"/>
        <w:tblLook w:val="04A0" w:firstRow="1" w:lastRow="0" w:firstColumn="1" w:lastColumn="0" w:noHBand="0" w:noVBand="1"/>
      </w:tblPr>
      <w:tblGrid>
        <w:gridCol w:w="4273"/>
        <w:gridCol w:w="4807"/>
      </w:tblGrid>
      <w:tr w:rsidR="008E569A" w:rsidTr="008E569A">
        <w:trPr>
          <w:trHeight w:val="429"/>
        </w:trPr>
        <w:tc>
          <w:tcPr>
            <w:tcW w:w="4273" w:type="dxa"/>
            <w:shd w:val="clear" w:color="auto" w:fill="AEAAAA" w:themeFill="background2" w:themeFillShade="BF"/>
          </w:tcPr>
          <w:p w:rsidR="008E569A" w:rsidRDefault="008E569A" w:rsidP="008E569A">
            <w:r>
              <w:t>Identifiant + Titre</w:t>
            </w:r>
          </w:p>
        </w:tc>
        <w:tc>
          <w:tcPr>
            <w:tcW w:w="4807" w:type="dxa"/>
            <w:shd w:val="clear" w:color="auto" w:fill="E7E6E6" w:themeFill="background2"/>
          </w:tcPr>
          <w:p w:rsidR="008E569A" w:rsidRDefault="008E569A" w:rsidP="008E569A">
            <w:r>
              <w:t>VY_USE02 Ajouter un élève</w:t>
            </w:r>
          </w:p>
        </w:tc>
      </w:tr>
      <w:tr w:rsidR="008E569A" w:rsidTr="008E569A">
        <w:trPr>
          <w:trHeight w:val="405"/>
        </w:trPr>
        <w:tc>
          <w:tcPr>
            <w:tcW w:w="4273" w:type="dxa"/>
            <w:shd w:val="clear" w:color="auto" w:fill="AEAAAA" w:themeFill="background2" w:themeFillShade="BF"/>
          </w:tcPr>
          <w:p w:rsidR="008E569A" w:rsidRDefault="008E569A" w:rsidP="008E569A">
            <w:r>
              <w:t xml:space="preserve">En tant que </w:t>
            </w:r>
          </w:p>
        </w:tc>
        <w:tc>
          <w:tcPr>
            <w:tcW w:w="4807" w:type="dxa"/>
            <w:shd w:val="clear" w:color="auto" w:fill="E7E6E6" w:themeFill="background2"/>
          </w:tcPr>
          <w:p w:rsidR="008E569A" w:rsidRDefault="008E569A" w:rsidP="008E569A">
            <w:r>
              <w:t>Enseignant</w:t>
            </w:r>
          </w:p>
        </w:tc>
      </w:tr>
      <w:tr w:rsidR="008E569A" w:rsidTr="008E569A">
        <w:trPr>
          <w:trHeight w:val="429"/>
        </w:trPr>
        <w:tc>
          <w:tcPr>
            <w:tcW w:w="4273" w:type="dxa"/>
            <w:shd w:val="clear" w:color="auto" w:fill="AEAAAA" w:themeFill="background2" w:themeFillShade="BF"/>
          </w:tcPr>
          <w:p w:rsidR="008E569A" w:rsidRDefault="008E569A" w:rsidP="008E569A">
            <w:r>
              <w:t>Je veux</w:t>
            </w:r>
          </w:p>
        </w:tc>
        <w:tc>
          <w:tcPr>
            <w:tcW w:w="4807" w:type="dxa"/>
            <w:shd w:val="clear" w:color="auto" w:fill="E7E6E6" w:themeFill="background2"/>
          </w:tcPr>
          <w:p w:rsidR="008E569A" w:rsidRDefault="008E569A" w:rsidP="008E569A">
            <w:r>
              <w:t>Ajouter un élève</w:t>
            </w:r>
          </w:p>
        </w:tc>
      </w:tr>
      <w:tr w:rsidR="008E569A" w:rsidTr="008E569A">
        <w:trPr>
          <w:trHeight w:val="405"/>
        </w:trPr>
        <w:tc>
          <w:tcPr>
            <w:tcW w:w="4273" w:type="dxa"/>
            <w:shd w:val="clear" w:color="auto" w:fill="AEAAAA" w:themeFill="background2" w:themeFillShade="BF"/>
          </w:tcPr>
          <w:p w:rsidR="008E569A" w:rsidRDefault="008E569A" w:rsidP="008E569A">
            <w:r>
              <w:t>Pour</w:t>
            </w:r>
          </w:p>
        </w:tc>
        <w:tc>
          <w:tcPr>
            <w:tcW w:w="4807" w:type="dxa"/>
            <w:shd w:val="clear" w:color="auto" w:fill="E7E6E6" w:themeFill="background2"/>
          </w:tcPr>
          <w:p w:rsidR="008E569A" w:rsidRDefault="008E569A" w:rsidP="008E569A">
            <w:r>
              <w:t>Ajouter dans la liste</w:t>
            </w:r>
          </w:p>
        </w:tc>
      </w:tr>
      <w:tr w:rsidR="008E569A" w:rsidTr="008E569A">
        <w:trPr>
          <w:trHeight w:val="429"/>
        </w:trPr>
        <w:tc>
          <w:tcPr>
            <w:tcW w:w="4273" w:type="dxa"/>
            <w:shd w:val="clear" w:color="auto" w:fill="AEAAAA" w:themeFill="background2" w:themeFillShade="BF"/>
          </w:tcPr>
          <w:p w:rsidR="008E569A" w:rsidRDefault="008E569A" w:rsidP="008E569A">
            <w:r>
              <w:t>Priorité</w:t>
            </w:r>
          </w:p>
        </w:tc>
        <w:tc>
          <w:tcPr>
            <w:tcW w:w="4807" w:type="dxa"/>
            <w:shd w:val="clear" w:color="auto" w:fill="E7E6E6" w:themeFill="background2"/>
          </w:tcPr>
          <w:p w:rsidR="008E569A" w:rsidRDefault="008E569A" w:rsidP="008E569A">
            <w:r>
              <w:t>Must</w:t>
            </w:r>
          </w:p>
        </w:tc>
      </w:tr>
    </w:tbl>
    <w:p w:rsidR="00512B89" w:rsidRDefault="00512B89" w:rsidP="00CF39A8">
      <w:pPr>
        <w:pStyle w:val="Help"/>
      </w:pPr>
    </w:p>
    <w:tbl>
      <w:tblPr>
        <w:tblStyle w:val="Grilledutableau"/>
        <w:tblpPr w:leftFromText="141" w:rightFromText="141" w:vertAnchor="text" w:horzAnchor="margin" w:tblpY="102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8E569A" w:rsidTr="008E569A">
        <w:trPr>
          <w:trHeight w:val="585"/>
        </w:trPr>
        <w:tc>
          <w:tcPr>
            <w:tcW w:w="3020" w:type="dxa"/>
            <w:shd w:val="clear" w:color="auto" w:fill="8EAADB" w:themeFill="accent1" w:themeFillTint="99"/>
          </w:tcPr>
          <w:p w:rsidR="008E569A" w:rsidRPr="00EF4FA5" w:rsidRDefault="008E569A" w:rsidP="008E569A">
            <w:pPr>
              <w:rPr>
                <w:b/>
              </w:rPr>
            </w:pPr>
            <w:r w:rsidRPr="00EF4FA5">
              <w:rPr>
                <w:b/>
                <w:sz w:val="28"/>
              </w:rPr>
              <w:t>Action</w:t>
            </w:r>
          </w:p>
        </w:tc>
        <w:tc>
          <w:tcPr>
            <w:tcW w:w="3020" w:type="dxa"/>
            <w:shd w:val="clear" w:color="auto" w:fill="8EAADB" w:themeFill="accent1" w:themeFillTint="99"/>
          </w:tcPr>
          <w:p w:rsidR="008E569A" w:rsidRPr="00EF4FA5" w:rsidRDefault="008E569A" w:rsidP="008E569A">
            <w:pPr>
              <w:rPr>
                <w:b/>
              </w:rPr>
            </w:pPr>
            <w:r w:rsidRPr="00EF4FA5">
              <w:rPr>
                <w:b/>
                <w:sz w:val="28"/>
              </w:rPr>
              <w:t>Condition particulière</w:t>
            </w:r>
          </w:p>
        </w:tc>
        <w:tc>
          <w:tcPr>
            <w:tcW w:w="3020" w:type="dxa"/>
            <w:shd w:val="clear" w:color="auto" w:fill="8EAADB" w:themeFill="accent1" w:themeFillTint="99"/>
          </w:tcPr>
          <w:p w:rsidR="008E569A" w:rsidRPr="00EF4FA5" w:rsidRDefault="008E569A" w:rsidP="008E569A">
            <w:pPr>
              <w:rPr>
                <w:b/>
                <w:sz w:val="28"/>
              </w:rPr>
            </w:pPr>
            <w:r w:rsidRPr="00EF4FA5">
              <w:rPr>
                <w:b/>
                <w:sz w:val="28"/>
              </w:rPr>
              <w:t>Réaction</w:t>
            </w:r>
          </w:p>
        </w:tc>
      </w:tr>
      <w:tr w:rsidR="0078264E" w:rsidTr="008E569A">
        <w:trPr>
          <w:trHeight w:val="585"/>
        </w:trPr>
        <w:tc>
          <w:tcPr>
            <w:tcW w:w="3020" w:type="dxa"/>
            <w:shd w:val="clear" w:color="auto" w:fill="8EAADB" w:themeFill="accent1" w:themeFillTint="99"/>
          </w:tcPr>
          <w:p w:rsidR="0078264E" w:rsidRPr="00EF4FA5" w:rsidRDefault="0078264E" w:rsidP="0078264E">
            <w:pPr>
              <w:rPr>
                <w:b/>
                <w:sz w:val="28"/>
              </w:rPr>
            </w:pPr>
            <w:r>
              <w:t>Je clique sur Participants</w:t>
            </w:r>
          </w:p>
        </w:tc>
        <w:tc>
          <w:tcPr>
            <w:tcW w:w="3020" w:type="dxa"/>
            <w:shd w:val="clear" w:color="auto" w:fill="8EAADB" w:themeFill="accent1" w:themeFillTint="99"/>
          </w:tcPr>
          <w:p w:rsidR="0078264E" w:rsidRPr="00EF4FA5" w:rsidRDefault="0078264E" w:rsidP="0078264E">
            <w:pPr>
              <w:rPr>
                <w:b/>
                <w:sz w:val="28"/>
              </w:rPr>
            </w:pPr>
          </w:p>
        </w:tc>
        <w:tc>
          <w:tcPr>
            <w:tcW w:w="3020" w:type="dxa"/>
            <w:shd w:val="clear" w:color="auto" w:fill="8EAADB" w:themeFill="accent1" w:themeFillTint="99"/>
          </w:tcPr>
          <w:p w:rsidR="0078264E" w:rsidRDefault="0078264E" w:rsidP="0078264E">
            <w:r>
              <w:t>La page se déroule jusqu’au participants</w:t>
            </w:r>
          </w:p>
        </w:tc>
      </w:tr>
      <w:tr w:rsidR="0078264E" w:rsidTr="008E569A">
        <w:trPr>
          <w:trHeight w:val="409"/>
        </w:trPr>
        <w:tc>
          <w:tcPr>
            <w:tcW w:w="3020" w:type="dxa"/>
            <w:shd w:val="clear" w:color="auto" w:fill="D9E2F3" w:themeFill="accent1" w:themeFillTint="33"/>
          </w:tcPr>
          <w:p w:rsidR="0078264E" w:rsidRDefault="0078264E" w:rsidP="0078264E">
            <w:r>
              <w:t>Je clique sur ajouter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:rsidR="0078264E" w:rsidRDefault="0078264E" w:rsidP="0078264E"/>
        </w:tc>
        <w:tc>
          <w:tcPr>
            <w:tcW w:w="3020" w:type="dxa"/>
            <w:shd w:val="clear" w:color="auto" w:fill="D9E2F3" w:themeFill="accent1" w:themeFillTint="33"/>
          </w:tcPr>
          <w:p w:rsidR="0078264E" w:rsidRDefault="0078264E" w:rsidP="0078264E">
            <w:r>
              <w:t>La partie ajouter apparait</w:t>
            </w:r>
          </w:p>
        </w:tc>
      </w:tr>
      <w:tr w:rsidR="0078264E" w:rsidTr="008E569A">
        <w:trPr>
          <w:trHeight w:val="416"/>
        </w:trPr>
        <w:tc>
          <w:tcPr>
            <w:tcW w:w="3020" w:type="dxa"/>
            <w:shd w:val="clear" w:color="auto" w:fill="B4C6E7" w:themeFill="accent1" w:themeFillTint="66"/>
          </w:tcPr>
          <w:p w:rsidR="0078264E" w:rsidRDefault="0078264E" w:rsidP="0078264E">
            <w:r>
              <w:t>Je remplis les champs vides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:rsidR="0078264E" w:rsidRDefault="0078264E" w:rsidP="0078264E"/>
          <w:p w:rsidR="0078264E" w:rsidRDefault="0078264E" w:rsidP="0078264E"/>
        </w:tc>
        <w:tc>
          <w:tcPr>
            <w:tcW w:w="3020" w:type="dxa"/>
            <w:shd w:val="clear" w:color="auto" w:fill="B4C6E7" w:themeFill="accent1" w:themeFillTint="66"/>
          </w:tcPr>
          <w:p w:rsidR="0078264E" w:rsidRDefault="0078264E" w:rsidP="0078264E">
            <w:r>
              <w:t>Les champs vides sont remplis</w:t>
            </w:r>
          </w:p>
          <w:p w:rsidR="0078264E" w:rsidRDefault="0078264E" w:rsidP="0078264E"/>
        </w:tc>
      </w:tr>
      <w:tr w:rsidR="0078264E" w:rsidTr="008E569A">
        <w:trPr>
          <w:trHeight w:val="422"/>
        </w:trPr>
        <w:tc>
          <w:tcPr>
            <w:tcW w:w="3020" w:type="dxa"/>
            <w:shd w:val="clear" w:color="auto" w:fill="D9E2F3" w:themeFill="accent1" w:themeFillTint="33"/>
          </w:tcPr>
          <w:p w:rsidR="0078264E" w:rsidRDefault="0078264E" w:rsidP="0078264E">
            <w:r>
              <w:t>Je clique sur ajouter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:rsidR="0078264E" w:rsidRDefault="0078264E" w:rsidP="0078264E"/>
        </w:tc>
        <w:tc>
          <w:tcPr>
            <w:tcW w:w="3020" w:type="dxa"/>
            <w:shd w:val="clear" w:color="auto" w:fill="D9E2F3" w:themeFill="accent1" w:themeFillTint="33"/>
          </w:tcPr>
          <w:p w:rsidR="0078264E" w:rsidRDefault="0078264E" w:rsidP="0078264E">
            <w:r>
              <w:t>L’élève est ajouté dans la liste</w:t>
            </w:r>
          </w:p>
        </w:tc>
      </w:tr>
    </w:tbl>
    <w:p w:rsidR="008E569A" w:rsidRDefault="008E569A" w:rsidP="00CF39A8">
      <w:pPr>
        <w:pStyle w:val="Help"/>
      </w:pPr>
    </w:p>
    <w:p w:rsidR="008E569A" w:rsidRDefault="00781B32" w:rsidP="00781B32">
      <w:pPr>
        <w:pStyle w:val="Titre2"/>
      </w:pPr>
      <w:bookmarkStart w:id="4" w:name="_Toc21089466"/>
      <w:r>
        <w:t>Afficher la liste</w:t>
      </w:r>
      <w:bookmarkEnd w:id="4"/>
    </w:p>
    <w:p w:rsidR="008E569A" w:rsidRDefault="008E569A" w:rsidP="00CF39A8">
      <w:pPr>
        <w:pStyle w:val="Help"/>
      </w:pPr>
    </w:p>
    <w:tbl>
      <w:tblPr>
        <w:tblStyle w:val="Grilledutableau"/>
        <w:tblpPr w:leftFromText="141" w:rightFromText="141" w:vertAnchor="text" w:horzAnchor="margin" w:tblpY="-40"/>
        <w:tblW w:w="9210" w:type="dxa"/>
        <w:tblLook w:val="04A0" w:firstRow="1" w:lastRow="0" w:firstColumn="1" w:lastColumn="0" w:noHBand="0" w:noVBand="1"/>
      </w:tblPr>
      <w:tblGrid>
        <w:gridCol w:w="4605"/>
        <w:gridCol w:w="4605"/>
      </w:tblGrid>
      <w:tr w:rsidR="008E569A" w:rsidTr="008E569A">
        <w:trPr>
          <w:trHeight w:val="423"/>
        </w:trPr>
        <w:tc>
          <w:tcPr>
            <w:tcW w:w="4605" w:type="dxa"/>
            <w:shd w:val="clear" w:color="auto" w:fill="AEAAAA" w:themeFill="background2" w:themeFillShade="BF"/>
          </w:tcPr>
          <w:p w:rsidR="008E569A" w:rsidRDefault="008E569A" w:rsidP="008E569A">
            <w:r>
              <w:t>Identifiant + Titre</w:t>
            </w:r>
          </w:p>
        </w:tc>
        <w:tc>
          <w:tcPr>
            <w:tcW w:w="4605" w:type="dxa"/>
            <w:shd w:val="clear" w:color="auto" w:fill="E7E6E6" w:themeFill="background2"/>
          </w:tcPr>
          <w:p w:rsidR="008E569A" w:rsidRDefault="00781B32" w:rsidP="0078264E">
            <w:r>
              <w:t>VY</w:t>
            </w:r>
            <w:r w:rsidR="008E569A">
              <w:t>_USE</w:t>
            </w:r>
            <w:r w:rsidR="0078264E">
              <w:t xml:space="preserve"> Afficher la </w:t>
            </w:r>
            <w:proofErr w:type="spellStart"/>
            <w:r w:rsidR="0078264E">
              <w:t>lste</w:t>
            </w:r>
            <w:proofErr w:type="spellEnd"/>
            <w:r w:rsidR="0078264E">
              <w:t xml:space="preserve"> </w:t>
            </w:r>
          </w:p>
        </w:tc>
      </w:tr>
      <w:tr w:rsidR="008E569A" w:rsidTr="008E569A">
        <w:trPr>
          <w:trHeight w:val="400"/>
        </w:trPr>
        <w:tc>
          <w:tcPr>
            <w:tcW w:w="4605" w:type="dxa"/>
            <w:shd w:val="clear" w:color="auto" w:fill="AEAAAA" w:themeFill="background2" w:themeFillShade="BF"/>
          </w:tcPr>
          <w:p w:rsidR="008E569A" w:rsidRDefault="008E569A" w:rsidP="008E569A">
            <w:r>
              <w:t xml:space="preserve">En tant que </w:t>
            </w:r>
          </w:p>
        </w:tc>
        <w:tc>
          <w:tcPr>
            <w:tcW w:w="4605" w:type="dxa"/>
            <w:shd w:val="clear" w:color="auto" w:fill="E7E6E6" w:themeFill="background2"/>
          </w:tcPr>
          <w:p w:rsidR="008E569A" w:rsidRDefault="00781B32" w:rsidP="008E569A">
            <w:r>
              <w:t>Élève</w:t>
            </w:r>
          </w:p>
        </w:tc>
      </w:tr>
      <w:tr w:rsidR="008E569A" w:rsidTr="008E569A">
        <w:trPr>
          <w:trHeight w:val="423"/>
        </w:trPr>
        <w:tc>
          <w:tcPr>
            <w:tcW w:w="4605" w:type="dxa"/>
            <w:shd w:val="clear" w:color="auto" w:fill="AEAAAA" w:themeFill="background2" w:themeFillShade="BF"/>
          </w:tcPr>
          <w:p w:rsidR="008E569A" w:rsidRDefault="008E569A" w:rsidP="008E569A">
            <w:r>
              <w:t>Je veux</w:t>
            </w:r>
          </w:p>
        </w:tc>
        <w:tc>
          <w:tcPr>
            <w:tcW w:w="4605" w:type="dxa"/>
            <w:shd w:val="clear" w:color="auto" w:fill="E7E6E6" w:themeFill="background2"/>
          </w:tcPr>
          <w:p w:rsidR="008E569A" w:rsidRDefault="00781B32" w:rsidP="008E569A">
            <w:r>
              <w:t>Afficher la liste des élèves</w:t>
            </w:r>
          </w:p>
        </w:tc>
      </w:tr>
      <w:tr w:rsidR="008E569A" w:rsidTr="008E569A">
        <w:trPr>
          <w:trHeight w:val="400"/>
        </w:trPr>
        <w:tc>
          <w:tcPr>
            <w:tcW w:w="4605" w:type="dxa"/>
            <w:shd w:val="clear" w:color="auto" w:fill="AEAAAA" w:themeFill="background2" w:themeFillShade="BF"/>
          </w:tcPr>
          <w:p w:rsidR="008E569A" w:rsidRDefault="008E569A" w:rsidP="008E569A">
            <w:r>
              <w:t>Pour</w:t>
            </w:r>
          </w:p>
        </w:tc>
        <w:tc>
          <w:tcPr>
            <w:tcW w:w="4605" w:type="dxa"/>
            <w:shd w:val="clear" w:color="auto" w:fill="E7E6E6" w:themeFill="background2"/>
          </w:tcPr>
          <w:p w:rsidR="008E569A" w:rsidRDefault="00781B32" w:rsidP="008E569A">
            <w:r>
              <w:t>Voir les élèves</w:t>
            </w:r>
          </w:p>
        </w:tc>
      </w:tr>
      <w:tr w:rsidR="008E569A" w:rsidTr="008E569A">
        <w:trPr>
          <w:trHeight w:val="423"/>
        </w:trPr>
        <w:tc>
          <w:tcPr>
            <w:tcW w:w="4605" w:type="dxa"/>
            <w:shd w:val="clear" w:color="auto" w:fill="AEAAAA" w:themeFill="background2" w:themeFillShade="BF"/>
          </w:tcPr>
          <w:p w:rsidR="008E569A" w:rsidRDefault="008E569A" w:rsidP="008E569A">
            <w:r>
              <w:t>Priorité</w:t>
            </w:r>
          </w:p>
        </w:tc>
        <w:tc>
          <w:tcPr>
            <w:tcW w:w="4605" w:type="dxa"/>
            <w:shd w:val="clear" w:color="auto" w:fill="E7E6E6" w:themeFill="background2"/>
          </w:tcPr>
          <w:p w:rsidR="008E569A" w:rsidRDefault="008E569A" w:rsidP="008E569A">
            <w:r>
              <w:t>Must</w:t>
            </w:r>
          </w:p>
        </w:tc>
      </w:tr>
    </w:tbl>
    <w:tbl>
      <w:tblPr>
        <w:tblStyle w:val="Grilledutableau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8E569A" w:rsidTr="008E569A">
        <w:trPr>
          <w:trHeight w:val="585"/>
        </w:trPr>
        <w:tc>
          <w:tcPr>
            <w:tcW w:w="3020" w:type="dxa"/>
            <w:shd w:val="clear" w:color="auto" w:fill="8EAADB" w:themeFill="accent1" w:themeFillTint="99"/>
          </w:tcPr>
          <w:p w:rsidR="008E569A" w:rsidRPr="00EF4FA5" w:rsidRDefault="008E569A" w:rsidP="008E569A">
            <w:pPr>
              <w:rPr>
                <w:b/>
              </w:rPr>
            </w:pPr>
            <w:r w:rsidRPr="00EF4FA5">
              <w:rPr>
                <w:b/>
                <w:sz w:val="28"/>
              </w:rPr>
              <w:t>Action</w:t>
            </w:r>
          </w:p>
        </w:tc>
        <w:tc>
          <w:tcPr>
            <w:tcW w:w="3020" w:type="dxa"/>
            <w:shd w:val="clear" w:color="auto" w:fill="8EAADB" w:themeFill="accent1" w:themeFillTint="99"/>
          </w:tcPr>
          <w:p w:rsidR="008E569A" w:rsidRPr="00EF4FA5" w:rsidRDefault="008E569A" w:rsidP="008E569A">
            <w:pPr>
              <w:rPr>
                <w:b/>
              </w:rPr>
            </w:pPr>
            <w:r w:rsidRPr="00EF4FA5">
              <w:rPr>
                <w:b/>
                <w:sz w:val="28"/>
              </w:rPr>
              <w:t>Condition particulière</w:t>
            </w:r>
          </w:p>
        </w:tc>
        <w:tc>
          <w:tcPr>
            <w:tcW w:w="3020" w:type="dxa"/>
            <w:shd w:val="clear" w:color="auto" w:fill="8EAADB" w:themeFill="accent1" w:themeFillTint="99"/>
          </w:tcPr>
          <w:p w:rsidR="008E569A" w:rsidRPr="00EF4FA5" w:rsidRDefault="008E569A" w:rsidP="008E569A">
            <w:pPr>
              <w:rPr>
                <w:b/>
                <w:sz w:val="28"/>
              </w:rPr>
            </w:pPr>
            <w:r w:rsidRPr="00EF4FA5">
              <w:rPr>
                <w:b/>
                <w:sz w:val="28"/>
              </w:rPr>
              <w:t>Réaction</w:t>
            </w:r>
          </w:p>
        </w:tc>
      </w:tr>
      <w:tr w:rsidR="008E569A" w:rsidTr="008E569A">
        <w:trPr>
          <w:trHeight w:val="409"/>
        </w:trPr>
        <w:tc>
          <w:tcPr>
            <w:tcW w:w="3020" w:type="dxa"/>
            <w:shd w:val="clear" w:color="auto" w:fill="D9E2F3" w:themeFill="accent1" w:themeFillTint="33"/>
          </w:tcPr>
          <w:p w:rsidR="008E569A" w:rsidRDefault="00781B32" w:rsidP="008E569A">
            <w:r>
              <w:t>Je clique sur participants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:rsidR="008E569A" w:rsidRDefault="008E569A" w:rsidP="008E569A"/>
        </w:tc>
        <w:tc>
          <w:tcPr>
            <w:tcW w:w="3020" w:type="dxa"/>
            <w:shd w:val="clear" w:color="auto" w:fill="D9E2F3" w:themeFill="accent1" w:themeFillTint="33"/>
          </w:tcPr>
          <w:p w:rsidR="008E569A" w:rsidRDefault="00781B32" w:rsidP="008E569A">
            <w:r>
              <w:t>La page se déroule jusqu’au participants</w:t>
            </w:r>
          </w:p>
        </w:tc>
      </w:tr>
      <w:tr w:rsidR="008E569A" w:rsidTr="008E569A">
        <w:trPr>
          <w:trHeight w:val="416"/>
        </w:trPr>
        <w:tc>
          <w:tcPr>
            <w:tcW w:w="3020" w:type="dxa"/>
            <w:shd w:val="clear" w:color="auto" w:fill="B4C6E7" w:themeFill="accent1" w:themeFillTint="66"/>
          </w:tcPr>
          <w:p w:rsidR="008E569A" w:rsidRDefault="00781B32" w:rsidP="008E569A">
            <w:r>
              <w:t>Je clique sur liste d’élèves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:rsidR="008E569A" w:rsidRDefault="008E569A" w:rsidP="008E569A"/>
        </w:tc>
        <w:tc>
          <w:tcPr>
            <w:tcW w:w="3020" w:type="dxa"/>
            <w:shd w:val="clear" w:color="auto" w:fill="B4C6E7" w:themeFill="accent1" w:themeFillTint="66"/>
          </w:tcPr>
          <w:p w:rsidR="008E569A" w:rsidRDefault="00781B32" w:rsidP="008E569A">
            <w:r>
              <w:t>La liste d’élèves apparait</w:t>
            </w:r>
          </w:p>
        </w:tc>
      </w:tr>
    </w:tbl>
    <w:p w:rsidR="008E569A" w:rsidRDefault="008E569A" w:rsidP="00CF39A8">
      <w:pPr>
        <w:pStyle w:val="Help"/>
      </w:pPr>
    </w:p>
    <w:p w:rsidR="008E569A" w:rsidRDefault="008E569A" w:rsidP="00CF39A8">
      <w:pPr>
        <w:pStyle w:val="Help"/>
      </w:pPr>
    </w:p>
    <w:p w:rsidR="00512B89" w:rsidRPr="006E2C58" w:rsidRDefault="00512B89" w:rsidP="00CF39A8">
      <w:pPr>
        <w:pStyle w:val="Help"/>
      </w:pPr>
    </w:p>
    <w:p w:rsidR="0083170D" w:rsidRDefault="004F3493" w:rsidP="0083170D">
      <w:pPr>
        <w:pStyle w:val="Titre1"/>
      </w:pPr>
      <w:bookmarkStart w:id="5" w:name="_Toc21089467"/>
      <w:r>
        <w:lastRenderedPageBreak/>
        <w:t>Guide de style</w:t>
      </w:r>
      <w:bookmarkEnd w:id="5"/>
      <w:r w:rsidR="00CE5E19">
        <w:t> </w:t>
      </w:r>
    </w:p>
    <w:p w:rsidR="00AF42E7" w:rsidRPr="00AF42E7" w:rsidRDefault="00AF42E7" w:rsidP="00AF42E7">
      <w:pPr>
        <w:pStyle w:val="Titre3"/>
      </w:pPr>
      <w:bookmarkStart w:id="6" w:name="_Toc21089468"/>
      <w:r>
        <w:t>Boutons</w:t>
      </w:r>
      <w:bookmarkEnd w:id="6"/>
    </w:p>
    <w:p w:rsidR="00F61150" w:rsidRPr="00F61150" w:rsidRDefault="00F61150" w:rsidP="00F61150"/>
    <w:p w:rsidR="002D7A1D" w:rsidRDefault="00B349AD" w:rsidP="002D7A1D">
      <w:r>
        <w:rPr>
          <w:noProof/>
        </w:rPr>
        <w:object w:dxaOrig="1440" w:dyaOrig="1440">
          <v:shape id="_x0000_s1029" type="#_x0000_t75" style="position:absolute;margin-left:-.05pt;margin-top:13.1pt;width:151.5pt;height:479.65pt;z-index:251663360;mso-position-horizontal-relative:text;mso-position-vertical-relative:text">
            <v:imagedata r:id="rId14" o:title=""/>
            <w10:wrap type="square" side="right"/>
          </v:shape>
          <o:OLEObject Type="Embed" ProgID="Visio.Drawing.15" ShapeID="_x0000_s1029" DrawAspect="Content" ObjectID="_1632306923" r:id="rId15"/>
        </w:object>
      </w:r>
    </w:p>
    <w:p w:rsidR="0079316C" w:rsidRDefault="0079316C" w:rsidP="00C42C41">
      <w:bookmarkStart w:id="7" w:name="_Toc71691012"/>
      <w:r>
        <w:t>Bouton login désactivé</w:t>
      </w:r>
    </w:p>
    <w:p w:rsidR="0079316C" w:rsidRPr="0079316C" w:rsidRDefault="0079316C" w:rsidP="0079316C"/>
    <w:p w:rsidR="0079316C" w:rsidRDefault="0079316C" w:rsidP="00C42C41"/>
    <w:p w:rsidR="0079316C" w:rsidRDefault="0079316C" w:rsidP="00C42C41">
      <w:r>
        <w:t>Bouton login activé</w:t>
      </w:r>
    </w:p>
    <w:p w:rsidR="0079316C" w:rsidRPr="0079316C" w:rsidRDefault="0079316C" w:rsidP="0079316C"/>
    <w:p w:rsidR="0079316C" w:rsidRPr="0079316C" w:rsidRDefault="0079316C" w:rsidP="0079316C"/>
    <w:p w:rsidR="0079316C" w:rsidRPr="0079316C" w:rsidRDefault="0079316C" w:rsidP="0079316C"/>
    <w:p w:rsidR="0079316C" w:rsidRPr="0079316C" w:rsidRDefault="0079316C" w:rsidP="0079316C"/>
    <w:p w:rsidR="0079316C" w:rsidRDefault="008B1F51" w:rsidP="00C42C41">
      <w:r>
        <w:t xml:space="preserve">Bouton ajouter </w:t>
      </w:r>
      <w:proofErr w:type="gramStart"/>
      <w:r>
        <w:t>désactivé</w:t>
      </w:r>
      <w:proofErr w:type="gramEnd"/>
    </w:p>
    <w:p w:rsidR="008B1F51" w:rsidRDefault="008B1F51" w:rsidP="00C42C41"/>
    <w:p w:rsidR="008B1F51" w:rsidRPr="008B1F51" w:rsidRDefault="008B1F51" w:rsidP="008B1F51"/>
    <w:p w:rsidR="008B1F51" w:rsidRPr="008B1F51" w:rsidRDefault="008B1F51" w:rsidP="008B1F51"/>
    <w:p w:rsidR="008B1F51" w:rsidRDefault="008B1F51" w:rsidP="00C42C41"/>
    <w:p w:rsidR="008B1F51" w:rsidRDefault="008B1F51" w:rsidP="00C42C41">
      <w:r>
        <w:t xml:space="preserve">Bouton ajouter </w:t>
      </w:r>
      <w:proofErr w:type="gramStart"/>
      <w:r>
        <w:t>activé</w:t>
      </w:r>
      <w:proofErr w:type="gramEnd"/>
    </w:p>
    <w:p w:rsidR="008B1F51" w:rsidRPr="008B1F51" w:rsidRDefault="008B1F51" w:rsidP="008B1F51"/>
    <w:p w:rsidR="008B1F51" w:rsidRPr="008B1F51" w:rsidRDefault="008B1F51" w:rsidP="008B1F51"/>
    <w:p w:rsidR="008B1F51" w:rsidRPr="008B1F51" w:rsidRDefault="008B1F51" w:rsidP="008B1F51"/>
    <w:p w:rsidR="008B1F51" w:rsidRPr="008B1F51" w:rsidRDefault="008B1F51" w:rsidP="008B1F51"/>
    <w:p w:rsidR="008B1F51" w:rsidRDefault="008B1F51" w:rsidP="00C42C41"/>
    <w:p w:rsidR="008B1F51" w:rsidRDefault="008B1F51" w:rsidP="00C42C41">
      <w:r>
        <w:t>Texte input vide</w:t>
      </w:r>
    </w:p>
    <w:p w:rsidR="008B1F51" w:rsidRPr="008B1F51" w:rsidRDefault="008B1F51" w:rsidP="008B1F51"/>
    <w:p w:rsidR="008B1F51" w:rsidRDefault="008B1F51" w:rsidP="00C42C41"/>
    <w:p w:rsidR="00725DAF" w:rsidRDefault="00725DAF" w:rsidP="00C42C41"/>
    <w:p w:rsidR="00725DAF" w:rsidRDefault="008B1F51" w:rsidP="002B7405">
      <w:pPr>
        <w:rPr>
          <w:szCs w:val="14"/>
        </w:rPr>
      </w:pPr>
      <w:r>
        <w:t>Texte input rempli</w:t>
      </w:r>
      <w:bookmarkEnd w:id="7"/>
      <w:r w:rsidR="00AF42E7">
        <w:rPr>
          <w:szCs w:val="14"/>
        </w:rPr>
        <w:t xml:space="preserve"> </w:t>
      </w:r>
    </w:p>
    <w:p w:rsidR="00725DAF" w:rsidRDefault="00725DAF" w:rsidP="002B7405">
      <w:pPr>
        <w:rPr>
          <w:szCs w:val="14"/>
        </w:rPr>
      </w:pPr>
    </w:p>
    <w:p w:rsidR="00725DAF" w:rsidRDefault="00725DAF" w:rsidP="002B7405">
      <w:pPr>
        <w:rPr>
          <w:szCs w:val="14"/>
        </w:rPr>
      </w:pPr>
    </w:p>
    <w:p w:rsidR="00725DAF" w:rsidRDefault="00725DAF" w:rsidP="002B7405">
      <w:pPr>
        <w:rPr>
          <w:szCs w:val="14"/>
        </w:rPr>
      </w:pPr>
    </w:p>
    <w:p w:rsidR="00725DAF" w:rsidRDefault="00725DAF" w:rsidP="002B7405">
      <w:pPr>
        <w:rPr>
          <w:szCs w:val="14"/>
        </w:rPr>
      </w:pPr>
      <w:r>
        <w:rPr>
          <w:noProof/>
        </w:rPr>
        <w:object w:dxaOrig="1440" w:dyaOrig="1440">
          <v:shape id="_x0000_s1033" type="#_x0000_t75" style="position:absolute;margin-left:3.6pt;margin-top:11pt;width:143.6pt;height:20.4pt;z-index:251667456;mso-position-horizontal-relative:text;mso-position-vertical-relative:text">
            <v:imagedata r:id="rId16" o:title=""/>
            <w10:wrap type="square" side="right"/>
          </v:shape>
          <o:OLEObject Type="Embed" ProgID="Visio.Drawing.15" ShapeID="_x0000_s1033" DrawAspect="Content" ObjectID="_1632306924" r:id="rId17"/>
        </w:object>
      </w:r>
    </w:p>
    <w:p w:rsidR="00AF42E7" w:rsidRDefault="00AF42E7" w:rsidP="002B7405">
      <w:r>
        <w:rPr>
          <w:szCs w:val="14"/>
        </w:rPr>
        <w:t>Texte invalide</w:t>
      </w:r>
      <w:r w:rsidRPr="00AF42E7">
        <w:t xml:space="preserve"> </w:t>
      </w:r>
    </w:p>
    <w:p w:rsidR="00AF42E7" w:rsidRDefault="00AF42E7" w:rsidP="002B7405"/>
    <w:p w:rsidR="00725DAF" w:rsidRDefault="00725DAF" w:rsidP="002B7405"/>
    <w:p w:rsidR="00725DAF" w:rsidRDefault="00725DAF" w:rsidP="002B7405"/>
    <w:p w:rsidR="00725DAF" w:rsidRDefault="00725DAF" w:rsidP="002B7405"/>
    <w:p w:rsidR="00725DAF" w:rsidRDefault="00725DAF" w:rsidP="002B7405"/>
    <w:p w:rsidR="00725DAF" w:rsidRDefault="00725DAF" w:rsidP="002B7405"/>
    <w:p w:rsidR="00AF42E7" w:rsidRDefault="00AF42E7" w:rsidP="00AF42E7">
      <w:pPr>
        <w:pStyle w:val="Titre3"/>
        <w:rPr>
          <w:szCs w:val="14"/>
        </w:rPr>
      </w:pPr>
      <w:bookmarkStart w:id="8" w:name="_Toc21089469"/>
      <w:r w:rsidRPr="00AF42E7">
        <w:t>Couleurs du site</w:t>
      </w:r>
      <w:r>
        <w:t> :</w:t>
      </w:r>
      <w:bookmarkEnd w:id="8"/>
    </w:p>
    <w:p w:rsidR="00AF42E7" w:rsidRDefault="00AF42E7" w:rsidP="002B7405">
      <w:pPr>
        <w:rPr>
          <w:szCs w:val="14"/>
        </w:rPr>
      </w:pPr>
    </w:p>
    <w:p w:rsidR="00AF42E7" w:rsidRDefault="00AF42E7" w:rsidP="002B7405">
      <w:pPr>
        <w:rPr>
          <w:sz w:val="72"/>
          <w:szCs w:val="14"/>
        </w:rPr>
      </w:pPr>
      <w:r>
        <w:object w:dxaOrig="3555" w:dyaOrig="1290">
          <v:shape id="_x0000_i1030" type="#_x0000_t75" style="width:146.5pt;height:52.75pt" o:ole="">
            <v:imagedata r:id="rId18" o:title=""/>
          </v:shape>
          <o:OLEObject Type="Embed" ProgID="Visio.Drawing.15" ShapeID="_x0000_i1030" DrawAspect="Content" ObjectID="_1632306922" r:id="rId19"/>
        </w:object>
      </w:r>
      <w:r>
        <w:tab/>
      </w:r>
      <w:r>
        <w:tab/>
      </w:r>
    </w:p>
    <w:p w:rsidR="00725DAF" w:rsidRDefault="00725DAF" w:rsidP="00725DAF">
      <w:pPr>
        <w:pStyle w:val="Titre3"/>
        <w:numPr>
          <w:ilvl w:val="0"/>
          <w:numId w:val="0"/>
        </w:numPr>
        <w:ind w:left="720"/>
      </w:pPr>
      <w:bookmarkStart w:id="9" w:name="_Toc21089470"/>
    </w:p>
    <w:p w:rsidR="00AF42E7" w:rsidRPr="00AF42E7" w:rsidRDefault="00AF42E7" w:rsidP="00AF42E7">
      <w:pPr>
        <w:pStyle w:val="Titre3"/>
      </w:pPr>
      <w:r w:rsidRPr="00AF42E7">
        <w:t>Polices :</w:t>
      </w:r>
      <w:bookmarkEnd w:id="9"/>
    </w:p>
    <w:p w:rsidR="00725DAF" w:rsidRDefault="00725DAF" w:rsidP="002B7405">
      <w:pPr>
        <w:rPr>
          <w:sz w:val="72"/>
          <w:szCs w:val="14"/>
        </w:rPr>
      </w:pPr>
    </w:p>
    <w:p w:rsidR="00AF42E7" w:rsidRDefault="00AF42E7" w:rsidP="002B7405">
      <w:pPr>
        <w:rPr>
          <w:sz w:val="72"/>
          <w:szCs w:val="14"/>
        </w:rPr>
      </w:pPr>
      <w:r w:rsidRPr="00AF42E7">
        <w:rPr>
          <w:sz w:val="72"/>
          <w:szCs w:val="14"/>
        </w:rPr>
        <w:t>Titre 1</w:t>
      </w:r>
    </w:p>
    <w:p w:rsidR="00725DAF" w:rsidRDefault="00725DAF" w:rsidP="002B7405">
      <w:pPr>
        <w:rPr>
          <w:sz w:val="40"/>
          <w:szCs w:val="14"/>
        </w:rPr>
      </w:pPr>
    </w:p>
    <w:p w:rsidR="00AF42E7" w:rsidRPr="00AF42E7" w:rsidRDefault="00AF42E7" w:rsidP="002B7405">
      <w:pPr>
        <w:rPr>
          <w:sz w:val="72"/>
          <w:szCs w:val="14"/>
        </w:rPr>
      </w:pPr>
      <w:r w:rsidRPr="00AF42E7">
        <w:rPr>
          <w:sz w:val="40"/>
          <w:szCs w:val="14"/>
        </w:rPr>
        <w:t>Sous-titre</w:t>
      </w:r>
    </w:p>
    <w:p w:rsidR="00725DAF" w:rsidRDefault="00725DAF" w:rsidP="002B7405">
      <w:pPr>
        <w:rPr>
          <w:sz w:val="22"/>
          <w:szCs w:val="14"/>
        </w:rPr>
      </w:pPr>
    </w:p>
    <w:p w:rsidR="00725DAF" w:rsidRDefault="00AF42E7" w:rsidP="002B7405">
      <w:pPr>
        <w:rPr>
          <w:sz w:val="22"/>
          <w:szCs w:val="14"/>
        </w:rPr>
      </w:pPr>
      <w:r w:rsidRPr="00AF42E7">
        <w:rPr>
          <w:sz w:val="22"/>
          <w:szCs w:val="14"/>
        </w:rPr>
        <w:t>Texte de base</w:t>
      </w:r>
    </w:p>
    <w:p w:rsidR="00725DAF" w:rsidRDefault="00725DAF" w:rsidP="00725DAF">
      <w:pPr>
        <w:pStyle w:val="Titre3"/>
        <w:numPr>
          <w:ilvl w:val="0"/>
          <w:numId w:val="0"/>
        </w:numPr>
      </w:pPr>
    </w:p>
    <w:p w:rsidR="00725DAF" w:rsidRDefault="00725DAF" w:rsidP="00725DAF">
      <w:pPr>
        <w:pStyle w:val="Titre3"/>
        <w:numPr>
          <w:ilvl w:val="0"/>
          <w:numId w:val="0"/>
        </w:numPr>
        <w:ind w:left="720" w:hanging="720"/>
      </w:pPr>
    </w:p>
    <w:p w:rsidR="00725DAF" w:rsidRDefault="00725DAF" w:rsidP="00725DAF">
      <w:pPr>
        <w:pStyle w:val="Titre3"/>
        <w:numPr>
          <w:ilvl w:val="0"/>
          <w:numId w:val="0"/>
        </w:numPr>
      </w:pPr>
    </w:p>
    <w:p w:rsidR="00591119" w:rsidRDefault="00725DAF" w:rsidP="00725DAF">
      <w:pPr>
        <w:pStyle w:val="Titre3"/>
      </w:pPr>
      <w:r>
        <w:rPr>
          <w:noProof/>
          <w:lang w:val="fr-CH" w:eastAsia="fr-CH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-95693</wp:posOffset>
            </wp:positionH>
            <wp:positionV relativeFrom="paragraph">
              <wp:posOffset>183205</wp:posOffset>
            </wp:positionV>
            <wp:extent cx="2593340" cy="1041400"/>
            <wp:effectExtent l="0" t="0" r="0" b="6350"/>
            <wp:wrapSquare wrapText="bothSides"/>
            <wp:docPr id="9" name="Image 9" descr="C:\Users\Miguel.SOARES\AppData\Local\Microsoft\Windows\INetCache\Content.Word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Miguel.SOARES\AppData\Local\Microsoft\Windows\INetCache\Content.Word\imag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9" t="16904" r="7990" b="14074"/>
                    <a:stretch/>
                  </pic:blipFill>
                  <pic:spPr bwMode="auto">
                    <a:xfrm>
                      <a:off x="0" y="0"/>
                      <a:ext cx="259334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Liste déroulante :</w:t>
      </w:r>
      <w:r w:rsidR="00AF42E7">
        <w:br w:type="textWrapping" w:clear="all"/>
      </w:r>
    </w:p>
    <w:p w:rsidR="00725DAF" w:rsidRDefault="00725DAF" w:rsidP="00725DAF">
      <w:pPr>
        <w:pStyle w:val="Titre1"/>
        <w:numPr>
          <w:ilvl w:val="0"/>
          <w:numId w:val="0"/>
        </w:numPr>
        <w:ind w:left="432"/>
      </w:pPr>
      <w:bookmarkStart w:id="10" w:name="_Toc21089471"/>
    </w:p>
    <w:p w:rsidR="00725DAF" w:rsidRDefault="00725DAF" w:rsidP="00725DAF">
      <w:pPr>
        <w:pStyle w:val="Titre1"/>
        <w:numPr>
          <w:ilvl w:val="0"/>
          <w:numId w:val="0"/>
        </w:numPr>
        <w:ind w:left="432"/>
      </w:pPr>
    </w:p>
    <w:p w:rsidR="00725DAF" w:rsidRDefault="00725DAF" w:rsidP="00725DAF"/>
    <w:p w:rsidR="00725DAF" w:rsidRDefault="00725DAF" w:rsidP="00725DAF">
      <w:pPr>
        <w:pStyle w:val="Titre3"/>
        <w:numPr>
          <w:ilvl w:val="0"/>
          <w:numId w:val="0"/>
        </w:numPr>
        <w:ind w:left="720"/>
      </w:pPr>
    </w:p>
    <w:p w:rsidR="00725DAF" w:rsidRDefault="00725DAF" w:rsidP="00725DAF">
      <w:pPr>
        <w:pStyle w:val="Titre3"/>
        <w:numPr>
          <w:ilvl w:val="0"/>
          <w:numId w:val="0"/>
        </w:numPr>
        <w:ind w:left="720"/>
      </w:pPr>
    </w:p>
    <w:p w:rsidR="00725DAF" w:rsidRPr="00725DAF" w:rsidRDefault="00725DAF" w:rsidP="00725DAF">
      <w:pPr>
        <w:pStyle w:val="Titre3"/>
      </w:pPr>
      <w:proofErr w:type="spellStart"/>
      <w:r>
        <w:t>Checkbox</w:t>
      </w:r>
      <w:proofErr w:type="spellEnd"/>
      <w:r>
        <w:t> :</w:t>
      </w:r>
    </w:p>
    <w:p w:rsidR="00725DAF" w:rsidRDefault="00725DAF" w:rsidP="00725DAF">
      <w:pPr>
        <w:pStyle w:val="Titre1"/>
        <w:numPr>
          <w:ilvl w:val="0"/>
          <w:numId w:val="0"/>
        </w:numPr>
        <w:ind w:left="432"/>
      </w:pPr>
      <w:r>
        <w:rPr>
          <w:noProof/>
          <w:lang w:val="fr-CH" w:eastAsia="fr-CH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45321</wp:posOffset>
            </wp:positionH>
            <wp:positionV relativeFrom="paragraph">
              <wp:posOffset>49382</wp:posOffset>
            </wp:positionV>
            <wp:extent cx="1807210" cy="1414145"/>
            <wp:effectExtent l="0" t="0" r="2540" b="0"/>
            <wp:wrapSquare wrapText="bothSides"/>
            <wp:docPr id="10" name="Image 10" descr="C:\Users\Miguel.SOARES\AppData\Local\Microsoft\Windows\INetCache\Content.Word\Example Checkbox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Miguel.SOARES\AppData\Local\Microsoft\Windows\INetCache\Content.Word\Example Checkbox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0" r="28569"/>
                    <a:stretch/>
                  </pic:blipFill>
                  <pic:spPr bwMode="auto">
                    <a:xfrm>
                      <a:off x="0" y="0"/>
                      <a:ext cx="180721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5DAF" w:rsidRDefault="00725DAF" w:rsidP="00725DAF">
      <w:pPr>
        <w:pStyle w:val="Titre1"/>
        <w:numPr>
          <w:ilvl w:val="0"/>
          <w:numId w:val="0"/>
        </w:numPr>
        <w:ind w:left="432"/>
      </w:pPr>
    </w:p>
    <w:p w:rsidR="00725DAF" w:rsidRDefault="00725DAF" w:rsidP="00725DAF">
      <w:pPr>
        <w:pStyle w:val="Titre1"/>
        <w:numPr>
          <w:ilvl w:val="0"/>
          <w:numId w:val="0"/>
        </w:numPr>
      </w:pPr>
    </w:p>
    <w:p w:rsidR="00725DAF" w:rsidRDefault="00725DAF" w:rsidP="00725DAF">
      <w:pPr>
        <w:pStyle w:val="Titre1"/>
        <w:numPr>
          <w:ilvl w:val="0"/>
          <w:numId w:val="0"/>
        </w:numPr>
        <w:ind w:left="432"/>
      </w:pPr>
    </w:p>
    <w:p w:rsidR="00725DAF" w:rsidRDefault="00725DAF" w:rsidP="00725DAF">
      <w:pPr>
        <w:pStyle w:val="Titre1"/>
        <w:numPr>
          <w:ilvl w:val="0"/>
          <w:numId w:val="0"/>
        </w:numPr>
        <w:ind w:left="432"/>
      </w:pPr>
    </w:p>
    <w:p w:rsidR="00725DAF" w:rsidRPr="00725DAF" w:rsidRDefault="00725DAF" w:rsidP="00725DAF"/>
    <w:p w:rsidR="00725DAF" w:rsidRDefault="00725DAF" w:rsidP="00725DAF">
      <w:pPr>
        <w:pStyle w:val="Titre1"/>
        <w:numPr>
          <w:ilvl w:val="0"/>
          <w:numId w:val="0"/>
        </w:numPr>
        <w:ind w:left="432" w:hanging="432"/>
      </w:pPr>
    </w:p>
    <w:p w:rsidR="00725DAF" w:rsidRDefault="00725DAF" w:rsidP="00725DAF">
      <w:pPr>
        <w:pStyle w:val="Titre1"/>
        <w:numPr>
          <w:ilvl w:val="0"/>
          <w:numId w:val="0"/>
        </w:numPr>
      </w:pPr>
    </w:p>
    <w:p w:rsidR="00725DAF" w:rsidRDefault="00725DAF" w:rsidP="00725DAF">
      <w:pPr>
        <w:pStyle w:val="Titre1"/>
        <w:numPr>
          <w:ilvl w:val="0"/>
          <w:numId w:val="0"/>
        </w:numPr>
        <w:ind w:left="432"/>
      </w:pPr>
    </w:p>
    <w:p w:rsidR="00725DAF" w:rsidRPr="00725DAF" w:rsidRDefault="00725DAF" w:rsidP="00725DAF">
      <w:bookmarkStart w:id="11" w:name="_GoBack"/>
      <w:bookmarkEnd w:id="11"/>
    </w:p>
    <w:p w:rsidR="00725DAF" w:rsidRPr="00725DAF" w:rsidRDefault="00725DAF" w:rsidP="00725DAF"/>
    <w:p w:rsidR="008B1F51" w:rsidRPr="00AF42E7" w:rsidRDefault="008B1F51" w:rsidP="00AF42E7">
      <w:pPr>
        <w:pStyle w:val="Titre1"/>
      </w:pPr>
      <w:r w:rsidRPr="00AF42E7">
        <w:lastRenderedPageBreak/>
        <w:t>Zoning</w:t>
      </w:r>
      <w:bookmarkEnd w:id="10"/>
    </w:p>
    <w:p w:rsidR="008B1F51" w:rsidRDefault="008B1F51" w:rsidP="008B1F51"/>
    <w:p w:rsidR="008B1F51" w:rsidRPr="008B1F51" w:rsidRDefault="00AF42E7" w:rsidP="008B1F51">
      <w:r>
        <w:rPr>
          <w:noProof/>
          <w:lang w:val="fr-CH" w:eastAsia="fr-CH"/>
        </w:rPr>
        <w:drawing>
          <wp:anchor distT="0" distB="0" distL="114300" distR="114300" simplePos="0" relativeHeight="251665408" behindDoc="1" locked="0" layoutInCell="1" allowOverlap="1" wp14:anchorId="4D8BFC32" wp14:editId="0E56DD6A">
            <wp:simplePos x="0" y="0"/>
            <wp:positionH relativeFrom="margin">
              <wp:align>left</wp:align>
            </wp:positionH>
            <wp:positionV relativeFrom="paragraph">
              <wp:posOffset>317500</wp:posOffset>
            </wp:positionV>
            <wp:extent cx="5753100" cy="6362700"/>
            <wp:effectExtent l="0" t="0" r="0" b="0"/>
            <wp:wrapTight wrapText="bothSides">
              <wp:wrapPolygon edited="0">
                <wp:start x="0" y="0"/>
                <wp:lineTo x="0" y="21535"/>
                <wp:lineTo x="21528" y="21535"/>
                <wp:lineTo x="21528" y="0"/>
                <wp:lineTo x="0" y="0"/>
              </wp:wrapPolygon>
            </wp:wrapTight>
            <wp:docPr id="6" name="Image 6" descr="C:\Users\Miguel.SOARES\AppData\Local\Microsoft\Windows\INetCache\Content.Word\zo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iguel.SOARES\AppData\Local\Microsoft\Windows\INetCache\Content.Word\zonin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B1F51" w:rsidRPr="008B1F51">
      <w:headerReference w:type="default" r:id="rId23"/>
      <w:footerReference w:type="default" r:id="rId24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9AD" w:rsidRDefault="00B349AD">
      <w:r>
        <w:separator/>
      </w:r>
    </w:p>
  </w:endnote>
  <w:endnote w:type="continuationSeparator" w:id="0">
    <w:p w:rsidR="00B349AD" w:rsidRDefault="00B34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87D" w:rsidRDefault="00D4087D">
    <w:pPr>
      <w:pStyle w:val="Pieddepage"/>
      <w:pBdr>
        <w:top w:val="single" w:sz="4" w:space="1" w:color="auto"/>
      </w:pBdr>
      <w:rPr>
        <w:noProof/>
      </w:rPr>
    </w:pPr>
    <w:r>
      <w:t>Miguel Soares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637F1C">
      <w:rPr>
        <w:rStyle w:val="Numrodepage"/>
        <w:noProof/>
      </w:rPr>
      <w:t>9</w:t>
    </w:r>
    <w:r>
      <w:rPr>
        <w:rStyle w:val="Numrodepage"/>
      </w:rPr>
      <w:fldChar w:fldCharType="end"/>
    </w:r>
    <w:r>
      <w:tab/>
    </w:r>
    <w:r w:rsidR="00F63923">
      <w:rPr>
        <w:noProof/>
      </w:rPr>
      <w:fldChar w:fldCharType="begin"/>
    </w:r>
    <w:r w:rsidR="00F63923">
      <w:rPr>
        <w:noProof/>
      </w:rPr>
      <w:instrText xml:space="preserve"> SAVEDATE  \* MERGEFORMAT </w:instrText>
    </w:r>
    <w:r w:rsidR="00F63923">
      <w:rPr>
        <w:noProof/>
      </w:rPr>
      <w:fldChar w:fldCharType="separate"/>
    </w:r>
    <w:r w:rsidR="00637F1C">
      <w:rPr>
        <w:noProof/>
      </w:rPr>
      <w:t>11/10/2019 13:49:00</w:t>
    </w:r>
    <w:r w:rsidR="00F63923">
      <w:rPr>
        <w:noProof/>
      </w:rPr>
      <w:fldChar w:fldCharType="end"/>
    </w:r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9AD" w:rsidRDefault="00B349AD">
      <w:r>
        <w:separator/>
      </w:r>
    </w:p>
  </w:footnote>
  <w:footnote w:type="continuationSeparator" w:id="0">
    <w:p w:rsidR="00B349AD" w:rsidRDefault="00B349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87D" w:rsidRDefault="00D4087D" w:rsidP="00DB2183">
    <w:pPr>
      <w:pStyle w:val="En-tte"/>
      <w:pBdr>
        <w:bottom w:val="single" w:sz="4" w:space="1" w:color="auto"/>
      </w:pBdr>
      <w:jc w:val="center"/>
      <w:rPr>
        <w:rFonts w:ascii="Impact" w:hAnsi="Impact"/>
        <w:b/>
        <w:bCs/>
        <w:noProof/>
        <w:sz w:val="36"/>
        <w:u w:val="single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53AA0">
      <w:rPr>
        <w:rFonts w:ascii="Impact" w:hAnsi="Impact"/>
        <w:b/>
        <w:bCs/>
        <w:noProof/>
        <w:sz w:val="36"/>
        <w:u w:val="single"/>
      </w:rPr>
      <w:t>Voyage d’études</w:t>
    </w:r>
  </w:p>
  <w:p w:rsidR="00D4087D" w:rsidRDefault="00D4087D" w:rsidP="00F56827">
    <w:pPr>
      <w:pStyle w:val="En-tte"/>
      <w:pBdr>
        <w:bottom w:val="single" w:sz="4" w:space="1" w:color="auto"/>
      </w:pBdr>
      <w:rPr>
        <w:rFonts w:ascii="Impact" w:hAnsi="Impact"/>
        <w:sz w:val="36"/>
      </w:rPr>
    </w:pPr>
  </w:p>
  <w:p w:rsidR="00D4087D" w:rsidRDefault="00D4087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F4186"/>
    <w:multiLevelType w:val="hybridMultilevel"/>
    <w:tmpl w:val="0BE81C9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2555250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EAD069F"/>
    <w:multiLevelType w:val="hybridMultilevel"/>
    <w:tmpl w:val="6FCEC932"/>
    <w:lvl w:ilvl="0" w:tplc="90D83E5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301379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BA2770"/>
    <w:multiLevelType w:val="hybridMultilevel"/>
    <w:tmpl w:val="0A8E29BE"/>
    <w:lvl w:ilvl="0" w:tplc="90D83E5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38396F"/>
    <w:multiLevelType w:val="hybridMultilevel"/>
    <w:tmpl w:val="135E67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9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193736"/>
    <w:multiLevelType w:val="multilevel"/>
    <w:tmpl w:val="459CDCB4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"/>
  </w:num>
  <w:num w:numId="3">
    <w:abstractNumId w:val="8"/>
  </w:num>
  <w:num w:numId="4">
    <w:abstractNumId w:val="29"/>
  </w:num>
  <w:num w:numId="5">
    <w:abstractNumId w:val="20"/>
  </w:num>
  <w:num w:numId="6">
    <w:abstractNumId w:val="10"/>
  </w:num>
  <w:num w:numId="7">
    <w:abstractNumId w:val="23"/>
  </w:num>
  <w:num w:numId="8">
    <w:abstractNumId w:val="33"/>
  </w:num>
  <w:num w:numId="9">
    <w:abstractNumId w:val="5"/>
  </w:num>
  <w:num w:numId="10">
    <w:abstractNumId w:val="14"/>
  </w:num>
  <w:num w:numId="11">
    <w:abstractNumId w:val="19"/>
  </w:num>
  <w:num w:numId="12">
    <w:abstractNumId w:val="15"/>
  </w:num>
  <w:num w:numId="13">
    <w:abstractNumId w:val="28"/>
  </w:num>
  <w:num w:numId="14">
    <w:abstractNumId w:val="0"/>
  </w:num>
  <w:num w:numId="15">
    <w:abstractNumId w:val="3"/>
  </w:num>
  <w:num w:numId="16">
    <w:abstractNumId w:val="13"/>
  </w:num>
  <w:num w:numId="17">
    <w:abstractNumId w:val="6"/>
  </w:num>
  <w:num w:numId="18">
    <w:abstractNumId w:val="32"/>
  </w:num>
  <w:num w:numId="19">
    <w:abstractNumId w:val="26"/>
  </w:num>
  <w:num w:numId="20">
    <w:abstractNumId w:val="34"/>
  </w:num>
  <w:num w:numId="21">
    <w:abstractNumId w:val="21"/>
  </w:num>
  <w:num w:numId="22">
    <w:abstractNumId w:val="30"/>
  </w:num>
  <w:num w:numId="23">
    <w:abstractNumId w:val="12"/>
  </w:num>
  <w:num w:numId="24">
    <w:abstractNumId w:val="18"/>
  </w:num>
  <w:num w:numId="25">
    <w:abstractNumId w:val="4"/>
  </w:num>
  <w:num w:numId="26">
    <w:abstractNumId w:val="16"/>
  </w:num>
  <w:num w:numId="27">
    <w:abstractNumId w:val="11"/>
  </w:num>
  <w:num w:numId="28">
    <w:abstractNumId w:val="24"/>
  </w:num>
  <w:num w:numId="29">
    <w:abstractNumId w:val="7"/>
  </w:num>
  <w:num w:numId="30">
    <w:abstractNumId w:val="27"/>
  </w:num>
  <w:num w:numId="31">
    <w:abstractNumId w:val="22"/>
  </w:num>
  <w:num w:numId="32">
    <w:abstractNumId w:val="9"/>
  </w:num>
  <w:num w:numId="33">
    <w:abstractNumId w:val="1"/>
  </w:num>
  <w:num w:numId="34">
    <w:abstractNumId w:val="25"/>
  </w:num>
  <w:num w:numId="35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827"/>
    <w:rsid w:val="00046B84"/>
    <w:rsid w:val="00055FA1"/>
    <w:rsid w:val="0005613A"/>
    <w:rsid w:val="000C7908"/>
    <w:rsid w:val="000F4FF7"/>
    <w:rsid w:val="00106180"/>
    <w:rsid w:val="00111ED0"/>
    <w:rsid w:val="00124E46"/>
    <w:rsid w:val="0014686B"/>
    <w:rsid w:val="00172C7C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7130E"/>
    <w:rsid w:val="00274746"/>
    <w:rsid w:val="00276EC0"/>
    <w:rsid w:val="00281546"/>
    <w:rsid w:val="00295541"/>
    <w:rsid w:val="00297836"/>
    <w:rsid w:val="002A1DB5"/>
    <w:rsid w:val="002B1F85"/>
    <w:rsid w:val="002B7405"/>
    <w:rsid w:val="002C4C01"/>
    <w:rsid w:val="002C6F74"/>
    <w:rsid w:val="002D1409"/>
    <w:rsid w:val="002D2BA2"/>
    <w:rsid w:val="002D7A1D"/>
    <w:rsid w:val="002E5622"/>
    <w:rsid w:val="002F39FF"/>
    <w:rsid w:val="00300590"/>
    <w:rsid w:val="003328AE"/>
    <w:rsid w:val="00337744"/>
    <w:rsid w:val="00351F33"/>
    <w:rsid w:val="00360243"/>
    <w:rsid w:val="00371ECE"/>
    <w:rsid w:val="00373E0A"/>
    <w:rsid w:val="00387E54"/>
    <w:rsid w:val="003C56CF"/>
    <w:rsid w:val="003C5C29"/>
    <w:rsid w:val="003D2F57"/>
    <w:rsid w:val="003F2179"/>
    <w:rsid w:val="0040128D"/>
    <w:rsid w:val="00403CC8"/>
    <w:rsid w:val="00432F3D"/>
    <w:rsid w:val="004502D9"/>
    <w:rsid w:val="0049659A"/>
    <w:rsid w:val="004A6ED2"/>
    <w:rsid w:val="004C1895"/>
    <w:rsid w:val="004C38FB"/>
    <w:rsid w:val="004D2A44"/>
    <w:rsid w:val="004D2F9B"/>
    <w:rsid w:val="004F3493"/>
    <w:rsid w:val="004F521F"/>
    <w:rsid w:val="005005B0"/>
    <w:rsid w:val="00511C4A"/>
    <w:rsid w:val="00512B89"/>
    <w:rsid w:val="005143EF"/>
    <w:rsid w:val="00577704"/>
    <w:rsid w:val="00591119"/>
    <w:rsid w:val="005B43CB"/>
    <w:rsid w:val="005E1454"/>
    <w:rsid w:val="005E1E76"/>
    <w:rsid w:val="005F2769"/>
    <w:rsid w:val="00612945"/>
    <w:rsid w:val="006226C6"/>
    <w:rsid w:val="006333FB"/>
    <w:rsid w:val="00637F1C"/>
    <w:rsid w:val="00641AD2"/>
    <w:rsid w:val="006436EB"/>
    <w:rsid w:val="00647782"/>
    <w:rsid w:val="006657B7"/>
    <w:rsid w:val="006679E6"/>
    <w:rsid w:val="00682F47"/>
    <w:rsid w:val="00684B3D"/>
    <w:rsid w:val="00690427"/>
    <w:rsid w:val="006E2C58"/>
    <w:rsid w:val="006F1798"/>
    <w:rsid w:val="006F2F14"/>
    <w:rsid w:val="006F520A"/>
    <w:rsid w:val="00716E7F"/>
    <w:rsid w:val="00725DAF"/>
    <w:rsid w:val="00726EB7"/>
    <w:rsid w:val="0075205B"/>
    <w:rsid w:val="0076568A"/>
    <w:rsid w:val="007676A0"/>
    <w:rsid w:val="00781B32"/>
    <w:rsid w:val="00782186"/>
    <w:rsid w:val="0078264E"/>
    <w:rsid w:val="00785A73"/>
    <w:rsid w:val="0079089B"/>
    <w:rsid w:val="00791020"/>
    <w:rsid w:val="00792C5A"/>
    <w:rsid w:val="0079316C"/>
    <w:rsid w:val="00797537"/>
    <w:rsid w:val="007A2CC8"/>
    <w:rsid w:val="007B4DC0"/>
    <w:rsid w:val="007C53D3"/>
    <w:rsid w:val="007C5FE8"/>
    <w:rsid w:val="00810BC9"/>
    <w:rsid w:val="00811908"/>
    <w:rsid w:val="0083170D"/>
    <w:rsid w:val="00861E4C"/>
    <w:rsid w:val="008658D9"/>
    <w:rsid w:val="00895B96"/>
    <w:rsid w:val="008B1EAB"/>
    <w:rsid w:val="008B1F51"/>
    <w:rsid w:val="008D7200"/>
    <w:rsid w:val="008E569A"/>
    <w:rsid w:val="008E5A35"/>
    <w:rsid w:val="009319BC"/>
    <w:rsid w:val="00953AA0"/>
    <w:rsid w:val="00992256"/>
    <w:rsid w:val="009F64CF"/>
    <w:rsid w:val="00A14804"/>
    <w:rsid w:val="00A3062E"/>
    <w:rsid w:val="00A70F6A"/>
    <w:rsid w:val="00A76F3E"/>
    <w:rsid w:val="00AA0785"/>
    <w:rsid w:val="00AE470C"/>
    <w:rsid w:val="00AE6B68"/>
    <w:rsid w:val="00AF42E7"/>
    <w:rsid w:val="00B11043"/>
    <w:rsid w:val="00B263B7"/>
    <w:rsid w:val="00B31079"/>
    <w:rsid w:val="00B349AD"/>
    <w:rsid w:val="00B557E4"/>
    <w:rsid w:val="00B673BB"/>
    <w:rsid w:val="00B9358C"/>
    <w:rsid w:val="00B93F20"/>
    <w:rsid w:val="00BA0FF8"/>
    <w:rsid w:val="00C315ED"/>
    <w:rsid w:val="00C42C41"/>
    <w:rsid w:val="00C505B1"/>
    <w:rsid w:val="00C85B1A"/>
    <w:rsid w:val="00C930E9"/>
    <w:rsid w:val="00CB3227"/>
    <w:rsid w:val="00CC5D6B"/>
    <w:rsid w:val="00CD19ED"/>
    <w:rsid w:val="00CD212A"/>
    <w:rsid w:val="00CE5E19"/>
    <w:rsid w:val="00CF39A8"/>
    <w:rsid w:val="00D069EA"/>
    <w:rsid w:val="00D1240D"/>
    <w:rsid w:val="00D14A10"/>
    <w:rsid w:val="00D23E24"/>
    <w:rsid w:val="00D4087D"/>
    <w:rsid w:val="00D8130F"/>
    <w:rsid w:val="00D94E25"/>
    <w:rsid w:val="00DA287A"/>
    <w:rsid w:val="00DA39E2"/>
    <w:rsid w:val="00DA4CCB"/>
    <w:rsid w:val="00DB2183"/>
    <w:rsid w:val="00DB4900"/>
    <w:rsid w:val="00DC1F91"/>
    <w:rsid w:val="00DD38CD"/>
    <w:rsid w:val="00DD6EA3"/>
    <w:rsid w:val="00E109AA"/>
    <w:rsid w:val="00E30CDF"/>
    <w:rsid w:val="00E42F56"/>
    <w:rsid w:val="00E43D66"/>
    <w:rsid w:val="00E63311"/>
    <w:rsid w:val="00E76107"/>
    <w:rsid w:val="00E94767"/>
    <w:rsid w:val="00EB5697"/>
    <w:rsid w:val="00EC05E9"/>
    <w:rsid w:val="00EC2556"/>
    <w:rsid w:val="00ED3A54"/>
    <w:rsid w:val="00ED50C4"/>
    <w:rsid w:val="00F028FF"/>
    <w:rsid w:val="00F068C8"/>
    <w:rsid w:val="00F4663F"/>
    <w:rsid w:val="00F53ED8"/>
    <w:rsid w:val="00F56827"/>
    <w:rsid w:val="00F61150"/>
    <w:rsid w:val="00F63923"/>
    <w:rsid w:val="00F9572A"/>
    <w:rsid w:val="00FB737E"/>
    <w:rsid w:val="00FC02AA"/>
    <w:rsid w:val="00FE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BEBB3AF"/>
  <w14:defaultImageDpi w14:val="300"/>
  <w15:chartTrackingRefBased/>
  <w15:docId w15:val="{81DDC7DA-E704-4CD0-BD0B-D80E4DF5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uiPriority w:val="9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uiPriority w:val="9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uiPriority w:val="9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uiPriority w:val="9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Paragraphedeliste">
    <w:name w:val="List Paragraph"/>
    <w:basedOn w:val="Normal"/>
    <w:uiPriority w:val="34"/>
    <w:qFormat/>
    <w:rsid w:val="00F5682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9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package" Target="embeddings/Dessin_Microsoft_Visio1.vsdx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Dessin_Microsoft_Visio.vsdx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package" Target="embeddings/Dessin_Microsoft_Visio2.vsdx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emf"/><Relationship Id="rId22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guel.SOARES\Downloads\Dossier%20de%20projet%20CPNV%20v9%20(2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7D043-EE9B-45E7-8930-EE544E5B7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 (2)</Template>
  <TotalTime>32</TotalTime>
  <Pages>1</Pages>
  <Words>409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2659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SOARES Miguel</dc:creator>
  <cp:keywords/>
  <cp:lastModifiedBy>SOARES Miguel</cp:lastModifiedBy>
  <cp:revision>9</cp:revision>
  <cp:lastPrinted>2019-10-11T11:49:00Z</cp:lastPrinted>
  <dcterms:created xsi:type="dcterms:W3CDTF">2019-09-09T13:58:00Z</dcterms:created>
  <dcterms:modified xsi:type="dcterms:W3CDTF">2019-10-11T11:49:00Z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